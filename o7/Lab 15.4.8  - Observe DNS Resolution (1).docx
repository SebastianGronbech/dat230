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4042" w14:textId="168C5E3C" w:rsidR="004D36D7" w:rsidRPr="00463549" w:rsidRDefault="00000000" w:rsidP="00251FDE">
      <w:pPr>
        <w:pStyle w:val="Tittel"/>
      </w:pPr>
      <w:sdt>
        <w:sdt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r w:rsidR="002067FE" w:rsidRPr="00463549">
            <w:t>Lab - Observe DNS Resolution</w:t>
          </w:r>
        </w:sdtContent>
      </w:sdt>
    </w:p>
    <w:p w14:paraId="112CC308" w14:textId="77777777" w:rsidR="00251FDE" w:rsidRPr="00BB73FF" w:rsidRDefault="00251FDE" w:rsidP="00167E9A">
      <w:pPr>
        <w:pStyle w:val="Overskrift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 xml:space="preserve">Part 2: Observe DNS Lookup Using the </w:t>
      </w:r>
      <w:proofErr w:type="spellStart"/>
      <w:r>
        <w:t>nslookup</w:t>
      </w:r>
      <w:proofErr w:type="spellEnd"/>
      <w:r>
        <w:t xml:space="preserve"> Command on a Web Site</w:t>
      </w:r>
    </w:p>
    <w:p w14:paraId="48AADEC8" w14:textId="77777777" w:rsidR="00251FDE" w:rsidRPr="004C0909" w:rsidRDefault="00251FDE" w:rsidP="00251FDE">
      <w:pPr>
        <w:pStyle w:val="BodyTextL25Bold"/>
      </w:pPr>
      <w:r>
        <w:t xml:space="preserve">Part 3: Observe DNS Lookup Using the </w:t>
      </w:r>
      <w:proofErr w:type="spellStart"/>
      <w:r>
        <w:t>nslookup</w:t>
      </w:r>
      <w:proofErr w:type="spellEnd"/>
      <w:r>
        <w:t xml:space="preserve"> Command on Mail Servers</w:t>
      </w:r>
    </w:p>
    <w:p w14:paraId="5E31824F" w14:textId="77777777" w:rsidR="00251FDE" w:rsidRDefault="00251FDE" w:rsidP="00167E9A">
      <w:pPr>
        <w:pStyle w:val="Overskrift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proofErr w:type="spellStart"/>
      <w:r w:rsidRPr="00A25559">
        <w:rPr>
          <w:b/>
        </w:rPr>
        <w:t>nslookup</w:t>
      </w:r>
      <w:proofErr w:type="spellEnd"/>
      <w:r>
        <w:t xml:space="preserve"> (</w:t>
      </w:r>
      <w:r w:rsidRPr="0099637A">
        <w:t>name server lookup</w:t>
      </w:r>
      <w:r>
        <w:t xml:space="preserve">) command to obtain additional DNS information. </w:t>
      </w:r>
    </w:p>
    <w:p w14:paraId="4801D8A5" w14:textId="77777777" w:rsidR="00251FDE" w:rsidRDefault="00251FDE" w:rsidP="00167E9A">
      <w:pPr>
        <w:pStyle w:val="Overskrift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Overskrift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62D56A21" w14:textId="4CD6A672" w:rsidR="00C7772D" w:rsidRDefault="00251FDE" w:rsidP="00707FD3">
      <w:pPr>
        <w:pStyle w:val="BodyTextL50"/>
      </w:pPr>
      <w:r>
        <w:t>Record the IP addresses</w:t>
      </w:r>
      <w:r w:rsidR="00707FD3">
        <w:t xml:space="preserve"> for</w:t>
      </w:r>
      <w:r>
        <w:t xml:space="preserve"> </w:t>
      </w:r>
      <w:hyperlink r:id="rId8" w:history="1">
        <w:r w:rsidR="00C7772D" w:rsidRPr="00CF6F7C">
          <w:rPr>
            <w:rStyle w:val="Hyperkobling"/>
          </w:rPr>
          <w:t>www.icann.org</w:t>
        </w:r>
      </w:hyperlink>
    </w:p>
    <w:p w14:paraId="76C8A7AA" w14:textId="77777777" w:rsidR="00C7772D" w:rsidRDefault="00C7772D" w:rsidP="00C7772D">
      <w:pPr>
        <w:pStyle w:val="BodyTextL50"/>
      </w:pPr>
      <w:r>
        <w:t>Reply from 192.0.32.7: bytes=32 time=163ms TTL=235</w:t>
      </w:r>
    </w:p>
    <w:p w14:paraId="0AD512AE" w14:textId="77777777" w:rsidR="00C7772D" w:rsidRDefault="00C7772D" w:rsidP="00C7772D">
      <w:pPr>
        <w:pStyle w:val="BodyTextL50"/>
      </w:pPr>
      <w:r>
        <w:t>Reply from 192.0.32.7: bytes=32 time=166ms TTL=235</w:t>
      </w:r>
    </w:p>
    <w:p w14:paraId="2B3A62AC" w14:textId="77777777" w:rsidR="00C7772D" w:rsidRDefault="00C7772D" w:rsidP="00C7772D">
      <w:pPr>
        <w:pStyle w:val="BodyTextL50"/>
      </w:pPr>
      <w:r>
        <w:t>Reply from 192.0.32.7: bytes=32 time=167ms TTL=235</w:t>
      </w:r>
    </w:p>
    <w:p w14:paraId="3CE02084" w14:textId="79E82291" w:rsidR="00251FDE" w:rsidRDefault="00C7772D" w:rsidP="00C7772D">
      <w:pPr>
        <w:pStyle w:val="BodyTextL50"/>
      </w:pPr>
      <w:r>
        <w:t>Reply from 192.0.32.7: bytes=32 time=175ms TTL=235</w:t>
      </w:r>
      <w:r w:rsidR="00251FDE">
        <w:t>.</w:t>
      </w:r>
    </w:p>
    <w:p w14:paraId="7D4C3666" w14:textId="77777777" w:rsidR="00251FDE" w:rsidRPr="0064611F" w:rsidRDefault="00251FDE" w:rsidP="00251FDE">
      <w:pPr>
        <w:pStyle w:val="AnswerLineL50"/>
      </w:pPr>
      <w:r>
        <w:t>Type your answers here.</w:t>
      </w:r>
    </w:p>
    <w:p w14:paraId="16ED3508" w14:textId="77777777" w:rsidR="00707FD3" w:rsidRPr="00707FD3" w:rsidRDefault="00707FD3" w:rsidP="00707FD3">
      <w:pPr>
        <w:pStyle w:val="ConfigWindow"/>
      </w:pPr>
      <w:r w:rsidRPr="00707FD3">
        <w:t>Close the Windows command prompt</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Pr>
          <w:b/>
        </w:rPr>
        <w:t xml:space="preserve"> in the web browser. If your computer has an IPv6 address you can enter the </w:t>
      </w:r>
      <w:r w:rsidRPr="00A753F5">
        <w:t xml:space="preserve">IPv6 address. </w:t>
      </w:r>
      <w:r w:rsidRPr="00797DB4">
        <w:rPr>
          <w:b/>
        </w:rPr>
        <w:t>https://[2620:0:2d0:200::7]</w:t>
      </w:r>
      <w:r w:rsidRPr="00A753F5">
        <w:t xml:space="preserve"> in the web browser.</w:t>
      </w:r>
    </w:p>
    <w:p w14:paraId="2DFE85FF" w14:textId="710FB32E" w:rsidR="00251FDE" w:rsidRDefault="00251FDE" w:rsidP="00251FDE">
      <w:pPr>
        <w:pStyle w:val="SubStepAlpha"/>
      </w:pPr>
      <w:r w:rsidRPr="00396324">
        <w:lastRenderedPageBreak/>
        <w:t>Notice that the ICANN home web page is displayed</w:t>
      </w:r>
      <w:r w:rsidR="00BF09A3">
        <w:t xml:space="preserve"> without using DNS</w:t>
      </w:r>
      <w:r w:rsidRPr="00396324">
        <w:t>.</w:t>
      </w:r>
      <w:r w:rsidR="00C7772D">
        <w:t xml:space="preserve"> Sorry they have </w:t>
      </w:r>
      <w:proofErr w:type="spellStart"/>
      <w:r w:rsidR="00C7772D">
        <w:t>maintance</w:t>
      </w:r>
      <w:proofErr w:type="spellEnd"/>
      <w:r w:rsidR="00C7772D">
        <w:t xml:space="preserve"> right </w:t>
      </w:r>
      <w:proofErr w:type="gramStart"/>
      <w:r w:rsidR="00C7772D">
        <w:t>now</w:t>
      </w:r>
      <w:proofErr w:type="gramEnd"/>
      <w:r w:rsidR="00C7772D">
        <w:t xml:space="preserve"> </w:t>
      </w:r>
    </w:p>
    <w:p w14:paraId="18674275" w14:textId="309DF6C2"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2 numbers is </w:t>
      </w:r>
      <w:r w:rsidRPr="00D52291">
        <w:t>1</w:t>
      </w:r>
      <w:r>
        <w:t>1</w:t>
      </w:r>
      <w:r w:rsidRPr="00D52291">
        <w:t>000000.</w:t>
      </w:r>
      <w:r>
        <w:t>00000000</w:t>
      </w:r>
      <w:r w:rsidRPr="00D52291">
        <w:t>.</w:t>
      </w:r>
      <w:r>
        <w:t>00100000.00000111. What happens if you cut and paste these Base 2 numbers into a browser?</w:t>
      </w:r>
      <w:r w:rsidR="00C7772D">
        <w:t xml:space="preserve"> It sends to a google search of the binary </w:t>
      </w:r>
      <w:proofErr w:type="gramStart"/>
      <w:r w:rsidR="00C7772D">
        <w:t>number</w:t>
      </w:r>
      <w:proofErr w:type="gramEnd"/>
      <w:r w:rsidR="00C7772D">
        <w:t xml:space="preserve"> </w:t>
      </w:r>
    </w:p>
    <w:p w14:paraId="4C6D4C88" w14:textId="77777777" w:rsidR="00251FDE" w:rsidRDefault="00251FDE" w:rsidP="00463549">
      <w:pPr>
        <w:pStyle w:val="AnswerLineL50"/>
        <w:spacing w:before="300" w:after="300"/>
      </w:pPr>
      <w:r>
        <w:t>Type your answers here.</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9A6F879" w14:textId="77777777" w:rsidR="00251FDE" w:rsidRDefault="00251FDE" w:rsidP="00251FDE">
      <w:pPr>
        <w:pStyle w:val="CMD"/>
      </w:pPr>
      <w:r>
        <w:t xml:space="preserve">C:\&gt; </w:t>
      </w:r>
      <w:r w:rsidRPr="00797DB4">
        <w:rPr>
          <w:b/>
        </w:rPr>
        <w:t>ping -4 www.cisco.com</w:t>
      </w:r>
    </w:p>
    <w:p w14:paraId="6BB9FBD8" w14:textId="77777777" w:rsidR="004A0EBA" w:rsidRPr="009439A3" w:rsidRDefault="004A0EBA" w:rsidP="00797DB4">
      <w:pPr>
        <w:pStyle w:val="Overskrift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3303527F" w14:textId="77777777" w:rsidR="006A63F1" w:rsidRDefault="006A63F1" w:rsidP="006A63F1">
      <w:pPr>
        <w:pStyle w:val="BodyTextL50"/>
        <w:spacing w:before="0"/>
      </w:pPr>
      <w:r>
        <w:t>Reply from 2.19.226.82: bytes=32 time=27ms TTL=50</w:t>
      </w:r>
    </w:p>
    <w:p w14:paraId="2180ADA0" w14:textId="77777777" w:rsidR="006A63F1" w:rsidRDefault="006A63F1" w:rsidP="006A63F1">
      <w:pPr>
        <w:pStyle w:val="BodyTextL50"/>
        <w:spacing w:before="0"/>
      </w:pPr>
      <w:r>
        <w:t>Reply from 2.19.226.82: bytes=32 time=26ms TTL=50</w:t>
      </w:r>
    </w:p>
    <w:p w14:paraId="6091A4A5" w14:textId="77777777" w:rsidR="006A63F1" w:rsidRDefault="006A63F1" w:rsidP="006A63F1">
      <w:pPr>
        <w:pStyle w:val="BodyTextL50"/>
        <w:spacing w:before="0"/>
      </w:pPr>
      <w:r>
        <w:t>Reply from 2.19.226.82: bytes=32 time=26ms TTL=50</w:t>
      </w:r>
    </w:p>
    <w:p w14:paraId="474ECE02" w14:textId="4E663FC2" w:rsidR="006A63F1" w:rsidRDefault="006A63F1" w:rsidP="006A63F1">
      <w:pPr>
        <w:pStyle w:val="BodyTextL50"/>
        <w:spacing w:before="0"/>
      </w:pPr>
      <w:r>
        <w:t>Reply from 2.19.226.82: bytes=32 time=26ms TTL=50</w:t>
      </w:r>
    </w:p>
    <w:p w14:paraId="546AA7B5" w14:textId="77777777" w:rsidR="006A63F1" w:rsidRDefault="006A63F1" w:rsidP="00797DB4">
      <w:pPr>
        <w:pStyle w:val="BodyTextL50"/>
        <w:spacing w:before="0"/>
      </w:pPr>
    </w:p>
    <w:p w14:paraId="09F4FFFD" w14:textId="77777777" w:rsidR="006A63F1" w:rsidRDefault="004A0EBA" w:rsidP="00797DB4">
      <w:pPr>
        <w:pStyle w:val="BodyTextL50"/>
      </w:pPr>
      <w:r w:rsidRPr="00C7772D">
        <w:rPr>
          <w:b/>
        </w:rPr>
        <w:t>Type the IP address that</w:t>
      </w:r>
      <w:r w:rsidRPr="00C7772D">
        <w:t xml:space="preserve"> </w:t>
      </w:r>
      <w:r w:rsidRPr="004A0EBA">
        <w:t>you obtained when you pinged www.cisco.com into a browser. Does the web site display? Explain.</w:t>
      </w:r>
    </w:p>
    <w:p w14:paraId="5B6987EC" w14:textId="5520FB98" w:rsidR="004A0EBA" w:rsidRPr="009439A3" w:rsidRDefault="006A63F1" w:rsidP="00797DB4">
      <w:pPr>
        <w:pStyle w:val="BodyTextL50"/>
      </w:pPr>
      <w:r>
        <w:t xml:space="preserve"> </w:t>
      </w:r>
      <w:proofErr w:type="gramStart"/>
      <w:r>
        <w:t>No</w:t>
      </w:r>
      <w:proofErr w:type="gramEnd"/>
      <w:r>
        <w:t xml:space="preserve"> I get invalid </w:t>
      </w:r>
      <w:proofErr w:type="spellStart"/>
      <w:r>
        <w:t>url</w:t>
      </w:r>
      <w:proofErr w:type="spellEnd"/>
      <w:r>
        <w:t xml:space="preserve"> when I attempt to connect to the </w:t>
      </w:r>
      <w:proofErr w:type="spellStart"/>
      <w:r>
        <w:t>ip</w:t>
      </w:r>
      <w:proofErr w:type="spellEnd"/>
      <w:r>
        <w:t xml:space="preserve"> address. Cisco configuration </w:t>
      </w:r>
      <w:proofErr w:type="gramStart"/>
      <w:r>
        <w:t>do</w:t>
      </w:r>
      <w:proofErr w:type="gramEnd"/>
      <w:r>
        <w:t xml:space="preserve"> not allow access via </w:t>
      </w:r>
      <w:proofErr w:type="spellStart"/>
      <w:r>
        <w:t>ip</w:t>
      </w:r>
      <w:proofErr w:type="spellEnd"/>
      <w:r>
        <w:t>, since they can host more domains on the domain server</w:t>
      </w:r>
    </w:p>
    <w:p w14:paraId="7A9051C8" w14:textId="77777777" w:rsidR="00251FDE" w:rsidRPr="00797DB4" w:rsidRDefault="004A0EBA" w:rsidP="00463549">
      <w:pPr>
        <w:pStyle w:val="AnswerLineL50"/>
        <w:spacing w:before="800" w:after="800"/>
      </w:pPr>
      <w:r>
        <w:t>Type your answers here.</w:t>
      </w:r>
    </w:p>
    <w:p w14:paraId="0EC2512D" w14:textId="77777777" w:rsidR="005E0880" w:rsidRPr="005E0880" w:rsidRDefault="005E0880" w:rsidP="005E0880">
      <w:pPr>
        <w:pStyle w:val="ConfigWindow"/>
      </w:pPr>
      <w:r w:rsidRPr="005E0880">
        <w:t xml:space="preserve">Close the windows command </w:t>
      </w:r>
      <w:proofErr w:type="gramStart"/>
      <w:r w:rsidRPr="005E0880">
        <w:t>prompt</w:t>
      </w:r>
      <w:proofErr w:type="gramEnd"/>
    </w:p>
    <w:p w14:paraId="4FB0D981" w14:textId="77777777" w:rsidR="00251FDE" w:rsidRDefault="00251FDE" w:rsidP="00050158">
      <w:pPr>
        <w:pStyle w:val="Overskrift2"/>
      </w:pPr>
      <w:r>
        <w:t xml:space="preserve">Observe DNS Lookup Using the </w:t>
      </w:r>
      <w:proofErr w:type="spellStart"/>
      <w:r>
        <w:t>nslookup</w:t>
      </w:r>
      <w:proofErr w:type="spellEnd"/>
      <w:r>
        <w:t xml:space="preserve"> Command on a Web Site</w:t>
      </w:r>
    </w:p>
    <w:p w14:paraId="4E94FF81" w14:textId="19CF87E2" w:rsidR="00251FDE" w:rsidRDefault="00251FDE" w:rsidP="00837E1C">
      <w:pPr>
        <w:pStyle w:val="SubStepAlpha"/>
      </w:pPr>
      <w:r>
        <w:t xml:space="preserve">At the command prompt, type the </w:t>
      </w:r>
      <w:proofErr w:type="spellStart"/>
      <w:r w:rsidRPr="0099637A">
        <w:rPr>
          <w:b/>
        </w:rPr>
        <w:t>nslookup</w:t>
      </w:r>
      <w:proofErr w:type="spellEnd"/>
      <w:r>
        <w:rPr>
          <w:b/>
        </w:rPr>
        <w:t xml:space="preserve"> </w:t>
      </w:r>
      <w:r>
        <w:t>command.</w:t>
      </w:r>
      <w:r w:rsidR="004A0EBA">
        <w:t xml:space="preserve"> Your result will be different than the example.</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proofErr w:type="spellStart"/>
      <w:r w:rsidRPr="00797DB4">
        <w:rPr>
          <w:b/>
        </w:rPr>
        <w:t>nslookup</w:t>
      </w:r>
      <w:proofErr w:type="spellEnd"/>
    </w:p>
    <w:p w14:paraId="313DCBC5" w14:textId="6A2D72B0" w:rsidR="00266C9F" w:rsidRDefault="00266C9F" w:rsidP="00266C9F">
      <w:pPr>
        <w:pStyle w:val="Overskrift3"/>
      </w:pPr>
      <w:r>
        <w:t>Question:</w:t>
      </w:r>
    </w:p>
    <w:p w14:paraId="279A533E" w14:textId="773D011A" w:rsidR="004A0EBA" w:rsidRDefault="00251FDE" w:rsidP="005E0880">
      <w:pPr>
        <w:pStyle w:val="BodyTextL50"/>
        <w:spacing w:before="0"/>
      </w:pPr>
      <w:r>
        <w:t>What is the default DNS server used?</w:t>
      </w:r>
      <w:r w:rsidR="00F32489">
        <w:t xml:space="preserve"> Unknown</w:t>
      </w:r>
    </w:p>
    <w:p w14:paraId="66783242" w14:textId="77777777" w:rsidR="00251FDE" w:rsidRDefault="004A0EBA" w:rsidP="00797DB4">
      <w:pPr>
        <w:pStyle w:val="AnswerLineL50"/>
      </w:pPr>
      <w:r>
        <w:t>Type your answers here.</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proofErr w:type="spellStart"/>
      <w:r w:rsidRPr="00AC63C8">
        <w:rPr>
          <w:b/>
          <w:bCs/>
        </w:rPr>
        <w:t>nslookup</w:t>
      </w:r>
      <w:proofErr w:type="spellEnd"/>
      <w:r>
        <w:t xml:space="preserve"> prompt. From this prompt, you can enter commands related to DNS.</w:t>
      </w:r>
    </w:p>
    <w:p w14:paraId="7A31687D" w14:textId="77777777" w:rsidR="00D0050B" w:rsidRDefault="00D0050B" w:rsidP="00D0050B">
      <w:pPr>
        <w:pStyle w:val="BodyTextL50"/>
      </w:pPr>
      <w:r w:rsidRPr="00D0050B">
        <w:t xml:space="preserve">At the prompt, </w:t>
      </w:r>
      <w:proofErr w:type="gramStart"/>
      <w:r w:rsidRPr="00D0050B">
        <w:t xml:space="preserve">type </w:t>
      </w:r>
      <w:r w:rsidRPr="00D0050B">
        <w:rPr>
          <w:b/>
        </w:rPr>
        <w:t>?</w:t>
      </w:r>
      <w:proofErr w:type="gramEnd"/>
      <w:r w:rsidRPr="00D0050B">
        <w:t xml:space="preserve"> to see a list of all the available commands that you can use in </w:t>
      </w:r>
      <w:proofErr w:type="spellStart"/>
      <w:r w:rsidRPr="00D0050B">
        <w:rPr>
          <w:b/>
        </w:rPr>
        <w:t>nslookup</w:t>
      </w:r>
      <w:proofErr w:type="spellEnd"/>
      <w:r w:rsidRPr="00D0050B">
        <w:t xml:space="preserve"> mode.</w:t>
      </w:r>
    </w:p>
    <w:p w14:paraId="54826C02" w14:textId="3586A44E"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009439A3" w:rsidRPr="005E0880">
        <w:rPr>
          <w:b/>
        </w:rPr>
        <w:t>www.cisco.com</w:t>
      </w:r>
      <w:r>
        <w:t>.</w:t>
      </w:r>
    </w:p>
    <w:p w14:paraId="2A767872" w14:textId="77996336" w:rsidR="009439A3" w:rsidRDefault="009439A3" w:rsidP="00797DB4">
      <w:pPr>
        <w:pStyle w:val="CMD"/>
        <w:rPr>
          <w:b/>
        </w:rPr>
      </w:pPr>
      <w:r>
        <w:lastRenderedPageBreak/>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 xml:space="preserve">Addresses:  </w:t>
      </w:r>
      <w:proofErr w:type="gramStart"/>
      <w:r w:rsidRPr="00050158">
        <w:t>2600:1404:a</w:t>
      </w:r>
      <w:proofErr w:type="gramEnd"/>
      <w:r w:rsidRPr="00050158">
        <w:t>:395::b33</w:t>
      </w:r>
    </w:p>
    <w:p w14:paraId="14FA9367" w14:textId="362781F3" w:rsidR="00737E8F" w:rsidRPr="00050158" w:rsidRDefault="00737E8F" w:rsidP="00050158">
      <w:pPr>
        <w:pStyle w:val="CMDOutput"/>
      </w:pPr>
      <w:r w:rsidRPr="00050158">
        <w:t xml:space="preserve">          </w:t>
      </w:r>
      <w:proofErr w:type="gramStart"/>
      <w:r w:rsidRPr="00050158">
        <w:t>2600:1404:a</w:t>
      </w:r>
      <w:proofErr w:type="gramEnd"/>
      <w:r w:rsidRPr="00050158">
        <w:t>:38e:::b33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Overskrift4"/>
      </w:pPr>
      <w:r>
        <w:t>Questions:</w:t>
      </w:r>
    </w:p>
    <w:p w14:paraId="0965F90D" w14:textId="50D229B3" w:rsidR="00251FDE" w:rsidRDefault="00251FDE" w:rsidP="00797DB4">
      <w:pPr>
        <w:pStyle w:val="SubStepAlpha"/>
        <w:numPr>
          <w:ilvl w:val="0"/>
          <w:numId w:val="0"/>
        </w:numPr>
        <w:spacing w:before="0"/>
        <w:ind w:left="720"/>
      </w:pPr>
      <w:r>
        <w:t>What is the translated IP</w:t>
      </w:r>
      <w:r w:rsidR="00266C9F">
        <w:t>v4</w:t>
      </w:r>
      <w:r>
        <w:t xml:space="preserve"> address?</w:t>
      </w:r>
    </w:p>
    <w:p w14:paraId="2810252A" w14:textId="77777777" w:rsidR="009439A3" w:rsidRDefault="009439A3" w:rsidP="00797DB4">
      <w:pPr>
        <w:pStyle w:val="AnswerLineL50"/>
      </w:pPr>
      <w:r>
        <w:t>Type your answers here.</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6BC9946D" w:rsidR="009439A3" w:rsidRDefault="00251FDE" w:rsidP="00251FDE">
      <w:pPr>
        <w:pStyle w:val="BodyTextL50"/>
      </w:pPr>
      <w:r>
        <w:t xml:space="preserve">Is it the same as the IP address shown with the </w:t>
      </w:r>
      <w:r w:rsidRPr="001A32FA">
        <w:rPr>
          <w:b/>
        </w:rPr>
        <w:t>ping</w:t>
      </w:r>
      <w:r>
        <w:t xml:space="preserve"> command?</w:t>
      </w:r>
      <w:r w:rsidR="00017DFB">
        <w:t xml:space="preserve"> YES</w:t>
      </w:r>
    </w:p>
    <w:p w14:paraId="09DBEC6A" w14:textId="77777777" w:rsidR="009439A3" w:rsidRDefault="009439A3" w:rsidP="00797DB4">
      <w:pPr>
        <w:pStyle w:val="AnswerLineL50"/>
      </w:pPr>
      <w:r>
        <w:t>Type your answers here.</w:t>
      </w:r>
    </w:p>
    <w:p w14:paraId="550959C6" w14:textId="282D5992" w:rsidR="00251FDE" w:rsidRPr="00197ECD" w:rsidRDefault="00251FDE" w:rsidP="00251FDE">
      <w:pPr>
        <w:pStyle w:val="BodyTextL50"/>
      </w:pPr>
    </w:p>
    <w:p w14:paraId="62C5F4C4" w14:textId="0C82663D" w:rsidR="00251FDE" w:rsidRPr="00797DB4" w:rsidRDefault="00251FDE" w:rsidP="009439A3">
      <w:pPr>
        <w:pStyle w:val="SubStepAlpha"/>
        <w:numPr>
          <w:ilvl w:val="0"/>
          <w:numId w:val="0"/>
        </w:numPr>
        <w:ind w:left="720"/>
      </w:pPr>
      <w:r w:rsidRPr="00797DB4">
        <w:t xml:space="preserve">Under addresses, in addition to the </w:t>
      </w:r>
      <w:r w:rsidR="00737E8F">
        <w:t>172.230.155.162</w:t>
      </w:r>
      <w:r w:rsidRPr="00797DB4">
        <w:t xml:space="preserve"> IP address, there are the following numbers: </w:t>
      </w:r>
      <w:r w:rsidR="00737E8F">
        <w:t>2600:</w:t>
      </w:r>
      <w:proofErr w:type="gramStart"/>
      <w:r w:rsidR="00737E8F">
        <w:t>1404:a</w:t>
      </w:r>
      <w:proofErr w:type="gramEnd"/>
      <w:r w:rsidR="00737E8F">
        <w:t>:395::b33 and 2600:1404:a:38e:::b33</w:t>
      </w:r>
      <w:r w:rsidRPr="00797DB4">
        <w:t>. What are these?</w:t>
      </w:r>
      <w:r w:rsidR="00017DFB">
        <w:t xml:space="preserve"> Ipv6 </w:t>
      </w:r>
      <w:proofErr w:type="spellStart"/>
      <w:r w:rsidR="00017DFB">
        <w:t>addressses</w:t>
      </w:r>
      <w:proofErr w:type="spellEnd"/>
    </w:p>
    <w:p w14:paraId="5F4BFC5C" w14:textId="77777777" w:rsidR="00251FDE" w:rsidRPr="00797DB4" w:rsidRDefault="009439A3" w:rsidP="00797DB4">
      <w:pPr>
        <w:pStyle w:val="AnswerLineL50"/>
      </w:pPr>
      <w:r>
        <w:t>Type your answers here.</w:t>
      </w:r>
    </w:p>
    <w:p w14:paraId="5BC41FCE" w14:textId="2886D802" w:rsidR="00251FDE" w:rsidRDefault="00251FDE" w:rsidP="00797DB4">
      <w:pPr>
        <w:pStyle w:val="SubStepAlpha"/>
      </w:pPr>
      <w:r>
        <w:t xml:space="preserve">At the </w:t>
      </w:r>
      <w:proofErr w:type="spellStart"/>
      <w:r w:rsidR="00837E1C">
        <w:t>nslookup</w:t>
      </w:r>
      <w:proofErr w:type="spellEnd"/>
      <w:r w:rsidR="00837E1C">
        <w:t xml:space="preserve"> </w:t>
      </w:r>
      <w:r>
        <w:t xml:space="preserve">prompt, type the IP address of the Cisco web server that you just found. You can use </w:t>
      </w:r>
      <w:proofErr w:type="spellStart"/>
      <w:r>
        <w:rPr>
          <w:b/>
          <w:bCs/>
        </w:rPr>
        <w:t>nslookup</w:t>
      </w:r>
      <w:proofErr w:type="spellEnd"/>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proofErr w:type="spellStart"/>
      <w:r w:rsidRPr="008721D1">
        <w:rPr>
          <w:b/>
          <w:bCs/>
        </w:rPr>
        <w:t>nslookup</w:t>
      </w:r>
      <w:proofErr w:type="spellEnd"/>
      <w:r>
        <w:t xml:space="preserve"> tool to translate domain names into IP addresses. You can also use it to translate IP addresses into domain names.</w:t>
      </w:r>
    </w:p>
    <w:p w14:paraId="033AC9B4" w14:textId="77777777" w:rsidR="00106C08" w:rsidRDefault="00106C08" w:rsidP="00797DB4">
      <w:pPr>
        <w:pStyle w:val="Overskrift3"/>
      </w:pPr>
      <w:r>
        <w:t>Question:</w:t>
      </w:r>
    </w:p>
    <w:p w14:paraId="0158B910" w14:textId="77777777" w:rsidR="00251FDE" w:rsidRDefault="00251FDE" w:rsidP="00797DB4">
      <w:pPr>
        <w:pStyle w:val="BodyTextL50"/>
        <w:spacing w:before="0"/>
      </w:pPr>
      <w:r>
        <w:t xml:space="preserve">Using the </w:t>
      </w:r>
      <w:proofErr w:type="spellStart"/>
      <w:r w:rsidRPr="008721D1">
        <w:rPr>
          <w:b/>
          <w:bCs/>
        </w:rPr>
        <w:t>nslookup</w:t>
      </w:r>
      <w:proofErr w:type="spellEnd"/>
      <w:r>
        <w:t xml:space="preserve"> tool, record the IP addresses associated with </w:t>
      </w:r>
      <w:r w:rsidRPr="00142A83">
        <w:rPr>
          <w:b/>
        </w:rPr>
        <w:t>www.google.com</w:t>
      </w:r>
      <w:r w:rsidRPr="00220D0C">
        <w:t>.</w:t>
      </w:r>
    </w:p>
    <w:p w14:paraId="43C056E8" w14:textId="77777777" w:rsidR="00251FDE" w:rsidRDefault="00106C08" w:rsidP="00463549">
      <w:pPr>
        <w:pStyle w:val="AnswerLineL50"/>
        <w:spacing w:before="1200" w:after="1200"/>
      </w:pPr>
      <w:r>
        <w:t>Type your answers here.</w:t>
      </w:r>
    </w:p>
    <w:p w14:paraId="1632D9FE" w14:textId="4A386314" w:rsidR="00251FDE" w:rsidRDefault="00251FDE" w:rsidP="00050158">
      <w:pPr>
        <w:pStyle w:val="Overskrift2"/>
      </w:pPr>
      <w:r>
        <w:lastRenderedPageBreak/>
        <w:t xml:space="preserve">Observe DNS Lookup Using the </w:t>
      </w:r>
      <w:proofErr w:type="spellStart"/>
      <w:r>
        <w:t>nslookup</w:t>
      </w:r>
      <w:proofErr w:type="spellEnd"/>
      <w:r>
        <w:t xml:space="preserve"> Comma</w:t>
      </w:r>
      <w:r w:rsidR="000B3B9F">
        <w:rPr>
          <w:rStyle w:val="Overskrift1Tegn"/>
        </w:rPr>
        <w:t>n</w:t>
      </w:r>
      <w:r>
        <w:t>d on Mail Servers</w:t>
      </w:r>
    </w:p>
    <w:p w14:paraId="37E1AAA8" w14:textId="74A0F114"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set type=mx</w:t>
      </w:r>
      <w:r>
        <w:rPr>
          <w:b/>
        </w:rPr>
        <w:t xml:space="preserve"> </w:t>
      </w:r>
      <w:r>
        <w:t xml:space="preserve">to use </w:t>
      </w:r>
      <w:proofErr w:type="spellStart"/>
      <w:r>
        <w:rPr>
          <w:b/>
          <w:bCs/>
        </w:rPr>
        <w:t>nslookup</w:t>
      </w:r>
      <w:proofErr w:type="spellEnd"/>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4E1F17BB" w14:textId="77777777" w:rsidR="00251FDE"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 Based upon the output above, which mail server will be contacted first when the email is sent to </w:t>
      </w:r>
      <w:r w:rsidRPr="00D57D5C">
        <w:t>cisco.com</w:t>
      </w:r>
      <w:r>
        <w:t>?</w:t>
      </w:r>
    </w:p>
    <w:p w14:paraId="19DE3887" w14:textId="77777777" w:rsidR="00251FDE" w:rsidRDefault="00106C08" w:rsidP="00797DB4">
      <w:pPr>
        <w:pStyle w:val="AnswerLineL50"/>
      </w:pPr>
      <w:r>
        <w:t>Type your answers here.</w:t>
      </w:r>
    </w:p>
    <w:p w14:paraId="022E779E" w14:textId="77777777" w:rsidR="00251FDE" w:rsidRPr="00106C08" w:rsidRDefault="00251FDE" w:rsidP="00797DB4">
      <w:pPr>
        <w:pStyle w:val="SubStepAlpha"/>
      </w:pPr>
      <w:r w:rsidRPr="00106C08">
        <w:t xml:space="preserve">At the </w:t>
      </w:r>
      <w:proofErr w:type="spellStart"/>
      <w:r w:rsidRPr="00106C08">
        <w:t>nslookup</w:t>
      </w:r>
      <w:proofErr w:type="spellEnd"/>
      <w:r w:rsidRPr="00106C08">
        <w:t xml:space="preserve">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Overskrift3"/>
      </w:pPr>
      <w:r>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2D75E973" w14:textId="77777777" w:rsidR="00251FDE" w:rsidRDefault="00797DB4" w:rsidP="00797DB4">
      <w:pPr>
        <w:pStyle w:val="AnswerLineL50"/>
      </w:pPr>
      <w:r>
        <w:t xml:space="preserve">Type your </w:t>
      </w:r>
      <w:r w:rsidR="00D0050B">
        <w:t>answers</w:t>
      </w:r>
      <w:r>
        <w:t xml:space="preserve"> here.</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167E9A">
      <w:pPr>
        <w:pStyle w:val="Overskrift1"/>
      </w:pPr>
      <w:r>
        <w:t>Reflection</w:t>
      </w:r>
      <w:r w:rsidR="00106C08">
        <w:t xml:space="preserve"> Question</w:t>
      </w:r>
    </w:p>
    <w:p w14:paraId="2DBDA788" w14:textId="77777777" w:rsidR="00251FDE" w:rsidRDefault="00251FDE" w:rsidP="00D0050B">
      <w:pPr>
        <w:pStyle w:val="BodyTextL25"/>
      </w:pPr>
      <w:r>
        <w:t>What is the fundamental purpose of DNS?</w:t>
      </w:r>
    </w:p>
    <w:p w14:paraId="5FD0D310" w14:textId="77777777" w:rsidR="00D0050B" w:rsidRDefault="00D0050B" w:rsidP="00463549">
      <w:pPr>
        <w:pStyle w:val="AnswerLineL50"/>
      </w:pPr>
      <w:r>
        <w:t>Type your answers here.</w:t>
      </w:r>
    </w:p>
    <w:p w14:paraId="086CF355" w14:textId="77777777" w:rsidR="00C162C0" w:rsidRPr="00C77B29" w:rsidRDefault="00797DB4" w:rsidP="00D0050B">
      <w:pPr>
        <w:pStyle w:val="ConfigWindow"/>
        <w:rPr>
          <w:rStyle w:val="DevConfigGray"/>
          <w:rFonts w:ascii="Arial" w:hAnsi="Arial"/>
          <w:shd w:val="clear" w:color="auto" w:fill="auto"/>
        </w:rPr>
      </w:pPr>
      <w:r w:rsidRPr="00797DB4">
        <w:t>End of document</w:t>
      </w:r>
    </w:p>
    <w:sectPr w:rsidR="00C162C0" w:rsidRPr="00C77B29" w:rsidSect="00364CB6">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75CC" w14:textId="77777777" w:rsidR="00364CB6" w:rsidRDefault="00364CB6" w:rsidP="00710659">
      <w:pPr>
        <w:spacing w:after="0" w:line="240" w:lineRule="auto"/>
      </w:pPr>
      <w:r>
        <w:separator/>
      </w:r>
    </w:p>
    <w:p w14:paraId="7234ED2C" w14:textId="77777777" w:rsidR="00364CB6" w:rsidRDefault="00364CB6"/>
  </w:endnote>
  <w:endnote w:type="continuationSeparator" w:id="0">
    <w:p w14:paraId="67723C69" w14:textId="77777777" w:rsidR="00364CB6" w:rsidRDefault="00364CB6" w:rsidP="00710659">
      <w:pPr>
        <w:spacing w:after="0" w:line="240" w:lineRule="auto"/>
      </w:pPr>
      <w:r>
        <w:continuationSeparator/>
      </w:r>
    </w:p>
    <w:p w14:paraId="248484E7" w14:textId="77777777" w:rsidR="00364CB6" w:rsidRDefault="00364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7F208654"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t xml:space="preserve"> - </w:t>
    </w:r>
    <w:r>
      <w:fldChar w:fldCharType="begin"/>
    </w:r>
    <w:r>
      <w:instrText xml:space="preserve"> SAVEDATE  \@ "yyyy"  \* MERGEFORMAT </w:instrText>
    </w:r>
    <w:r>
      <w:fldChar w:fldCharType="separate"/>
    </w:r>
    <w:r w:rsidR="00017DFB">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7F6A4A6C"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17DFB">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A2FD7" w14:textId="77777777" w:rsidR="00364CB6" w:rsidRDefault="00364CB6" w:rsidP="00710659">
      <w:pPr>
        <w:spacing w:after="0" w:line="240" w:lineRule="auto"/>
      </w:pPr>
      <w:r>
        <w:separator/>
      </w:r>
    </w:p>
    <w:p w14:paraId="111A19EF" w14:textId="77777777" w:rsidR="00364CB6" w:rsidRDefault="00364CB6"/>
  </w:footnote>
  <w:footnote w:type="continuationSeparator" w:id="0">
    <w:p w14:paraId="08C16AF5" w14:textId="77777777" w:rsidR="00364CB6" w:rsidRDefault="00364CB6" w:rsidP="00710659">
      <w:pPr>
        <w:spacing w:after="0" w:line="240" w:lineRule="auto"/>
      </w:pPr>
      <w:r>
        <w:continuationSeparator/>
      </w:r>
    </w:p>
    <w:p w14:paraId="7F30F684" w14:textId="77777777" w:rsidR="00364CB6" w:rsidRDefault="00364C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Oversk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90555010">
    <w:abstractNumId w:val="7"/>
  </w:num>
  <w:num w:numId="2" w16cid:durableId="1398242037">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081424">
    <w:abstractNumId w:val="2"/>
  </w:num>
  <w:num w:numId="4" w16cid:durableId="157466120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59763413">
    <w:abstractNumId w:val="5"/>
  </w:num>
  <w:num w:numId="6" w16cid:durableId="1668171483">
    <w:abstractNumId w:val="0"/>
  </w:num>
  <w:num w:numId="7" w16cid:durableId="1006178478">
    <w:abstractNumId w:val="1"/>
  </w:num>
  <w:num w:numId="8" w16cid:durableId="2031298522">
    <w:abstractNumId w:val="6"/>
    <w:lvlOverride w:ilvl="0">
      <w:lvl w:ilvl="0">
        <w:start w:val="1"/>
        <w:numFmt w:val="decimal"/>
        <w:lvlText w:val="Part %1:"/>
        <w:lvlJc w:val="left"/>
        <w:pPr>
          <w:tabs>
            <w:tab w:val="num" w:pos="1152"/>
          </w:tabs>
          <w:ind w:left="1152" w:hanging="792"/>
        </w:pPr>
        <w:rPr>
          <w:rFonts w:hint="default"/>
        </w:rPr>
      </w:lvl>
    </w:lvlOverride>
  </w:num>
  <w:num w:numId="9" w16cid:durableId="78529014">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137842906">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246691065">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16cid:durableId="1779788932">
    <w:abstractNumId w:val="3"/>
  </w:num>
  <w:num w:numId="13" w16cid:durableId="16311290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040362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17DFB"/>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CB6"/>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3549"/>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5F43C4"/>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63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BF3"/>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72D"/>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89"/>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Overskrift4">
    <w:name w:val="heading 4"/>
    <w:basedOn w:val="BodyTextL25"/>
    <w:next w:val="BodyTextL25"/>
    <w:link w:val="Overskrift4Tegn"/>
    <w:unhideWhenUsed/>
    <w:qFormat/>
    <w:rsid w:val="00050158"/>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0B3B9F"/>
    <w:rPr>
      <w:b/>
      <w:bCs/>
      <w:noProof/>
      <w:sz w:val="26"/>
      <w:szCs w:val="26"/>
    </w:rPr>
  </w:style>
  <w:style w:type="character" w:customStyle="1" w:styleId="Overskrift2Tegn">
    <w:name w:val="Overskrift 2 Tegn"/>
    <w:link w:val="Overskrift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35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63549"/>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050158"/>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050158"/>
    <w:rPr>
      <w:rFonts w:eastAsia="Times New Roman"/>
      <w:bCs/>
      <w:color w:val="FFFFFF" w:themeColor="background1"/>
      <w:sz w:val="6"/>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styleId="Revisjon">
    <w:name w:val="Revision"/>
    <w:hidden/>
    <w:uiPriority w:val="99"/>
    <w:semiHidden/>
    <w:rsid w:val="00142A83"/>
    <w:rPr>
      <w:sz w:val="22"/>
      <w:szCs w:val="22"/>
    </w:rPr>
  </w:style>
  <w:style w:type="character" w:styleId="Hyperkobling">
    <w:name w:val="Hyperlink"/>
    <w:rsid w:val="00251FDE"/>
    <w:rPr>
      <w:color w:val="0000FF"/>
      <w:u w:val="single"/>
    </w:rPr>
  </w:style>
  <w:style w:type="character" w:styleId="Ulstomtale">
    <w:name w:val="Unresolved Mention"/>
    <w:basedOn w:val="Standardskriftforavsnitt"/>
    <w:uiPriority w:val="99"/>
    <w:semiHidden/>
    <w:unhideWhenUsed/>
    <w:rsid w:val="00C7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nn.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343EC2"/>
    <w:rsid w:val="00427A6C"/>
    <w:rsid w:val="00432AB7"/>
    <w:rsid w:val="004E066F"/>
    <w:rsid w:val="00711CBA"/>
    <w:rsid w:val="00980357"/>
    <w:rsid w:val="00B9592C"/>
    <w:rsid w:val="00C04463"/>
    <w:rsid w:val="00EB014D"/>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AFDB17-5B0E-4ECA-A490-C67577FA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41</TotalTime>
  <Pages>4</Pages>
  <Words>1213</Words>
  <Characters>6435</Characters>
  <Application>Microsoft Office Word</Application>
  <DocSecurity>0</DocSecurity>
  <Lines>53</Lines>
  <Paragraphs>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Observe DNS Resolution</vt:lpstr>
      <vt:lpstr>Lab - Observe DNS Resolution</vt:lpstr>
    </vt:vector>
  </TitlesOfParts>
  <Company>Cisco Systems, Inc.</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Raicu Bogdan</cp:lastModifiedBy>
  <cp:revision>4</cp:revision>
  <dcterms:created xsi:type="dcterms:W3CDTF">2019-11-27T21:02:00Z</dcterms:created>
  <dcterms:modified xsi:type="dcterms:W3CDTF">2024-03-20T12:05:00Z</dcterms:modified>
</cp:coreProperties>
</file>