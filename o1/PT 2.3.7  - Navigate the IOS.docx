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D4A68" w:rsidR="004D36D7" w:rsidP="000178F1" w:rsidRDefault="00A3101D" w14:paraId="6B54836E" wp14:textId="777777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Pr="00FD4A68" w:rsidR="004D36D7">
        <w:t xml:space="preserve"> </w:t>
      </w:r>
    </w:p>
    <w:p xmlns:wp14="http://schemas.microsoft.com/office/word/2010/wordml" w:rsidRPr="00E70096" w:rsidR="000178F1" w:rsidP="000178F1" w:rsidRDefault="000178F1" w14:paraId="106DD217" wp14:textId="77777777">
      <w:pPr>
        <w:pStyle w:val="Heading1"/>
      </w:pPr>
      <w:r w:rsidRPr="00E70096">
        <w:t>Objectives</w:t>
      </w:r>
    </w:p>
    <w:p xmlns:wp14="http://schemas.microsoft.com/office/word/2010/wordml" w:rsidRPr="000178F1" w:rsidR="000178F1" w:rsidP="000178F1" w:rsidRDefault="000178F1" w14:paraId="72D86534" wp14:textId="77777777">
      <w:pPr>
        <w:pStyle w:val="BodyTextL25Bold"/>
      </w:pPr>
      <w:r w:rsidRPr="000178F1">
        <w:t xml:space="preserve">Part 1: Establish Basic Connections, Access the CLI, and Explore Help </w:t>
      </w:r>
    </w:p>
    <w:p xmlns:wp14="http://schemas.microsoft.com/office/word/2010/wordml" w:rsidRPr="000178F1" w:rsidR="000178F1" w:rsidP="000178F1" w:rsidRDefault="000178F1" w14:paraId="0DD0FB34" wp14:textId="77777777">
      <w:pPr>
        <w:pStyle w:val="BodyTextL25Bold"/>
      </w:pPr>
      <w:r w:rsidRPr="000178F1">
        <w:t>Part 2: Explore EXEC Modes</w:t>
      </w:r>
    </w:p>
    <w:p xmlns:wp14="http://schemas.microsoft.com/office/word/2010/wordml" w:rsidRPr="000178F1" w:rsidR="000178F1" w:rsidP="000178F1" w:rsidRDefault="000178F1" w14:paraId="59712080" wp14:textId="77777777">
      <w:pPr>
        <w:pStyle w:val="BodyTextL25Bold"/>
      </w:pPr>
      <w:r w:rsidRPr="000178F1">
        <w:t>Part 3: Set the Clock</w:t>
      </w:r>
    </w:p>
    <w:p xmlns:wp14="http://schemas.microsoft.com/office/word/2010/wordml" w:rsidR="00D778DF" w:rsidP="00D452F4" w:rsidRDefault="00D778DF" w14:paraId="6CC8203C" wp14:textId="77777777">
      <w:pPr>
        <w:pStyle w:val="Heading1"/>
      </w:pPr>
      <w:r w:rsidRPr="00E70096">
        <w:t>Background / Scenario</w:t>
      </w:r>
    </w:p>
    <w:p xmlns:wp14="http://schemas.microsoft.com/office/word/2010/wordml" w:rsidRPr="000178F1" w:rsidR="00D778DF" w:rsidP="000178F1" w:rsidRDefault="000178F1" w14:paraId="01E2FED9" wp14:textId="77777777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xmlns:wp14="http://schemas.microsoft.com/office/word/2010/wordml" w:rsidR="00125806" w:rsidP="00D452F4" w:rsidRDefault="00125806" w14:paraId="65524BBF" wp14:textId="77777777">
      <w:pPr>
        <w:pStyle w:val="Heading1"/>
      </w:pPr>
      <w:r>
        <w:t>Instructions</w:t>
      </w:r>
    </w:p>
    <w:p xmlns:wp14="http://schemas.microsoft.com/office/word/2010/wordml" w:rsidR="00103401" w:rsidP="00C235A2" w:rsidRDefault="000178F1" w14:paraId="27306A6C" wp14:textId="77777777">
      <w:pPr>
        <w:pStyle w:val="Heading2"/>
      </w:pPr>
      <w:r w:rsidRPr="000178F1">
        <w:t>Establish Basic Connections, Access the CLI, and Explore Help</w:t>
      </w:r>
    </w:p>
    <w:p xmlns:wp14="http://schemas.microsoft.com/office/word/2010/wordml" w:rsidR="00231DCA" w:rsidP="000178F1" w:rsidRDefault="000178F1" w14:paraId="1EC6B5E6" wp14:textId="77777777">
      <w:pPr>
        <w:pStyle w:val="Heading3"/>
      </w:pPr>
      <w:r>
        <w:t>Connect PC1 to S1 using a console cable.</w:t>
      </w:r>
    </w:p>
    <w:p xmlns:wp14="http://schemas.microsoft.com/office/word/2010/wordml" w:rsidRPr="00021E62" w:rsidR="000178F1" w:rsidP="00224BC2" w:rsidRDefault="000178F1" w14:paraId="071DB9DE" wp14:textId="77777777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xmlns:wp14="http://schemas.microsoft.com/office/word/2010/wordml" w:rsidRPr="00021E62" w:rsidR="000178F1" w:rsidP="008A293A" w:rsidRDefault="000178F1" w14:paraId="467F41C4" wp14:textId="77777777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xmlns:wp14="http://schemas.microsoft.com/office/word/2010/wordml" w:rsidRPr="00021E62" w:rsidR="000178F1" w:rsidP="008A293A" w:rsidRDefault="000178F1" w14:paraId="1E904EBE" wp14:textId="77777777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xmlns:wp14="http://schemas.microsoft.com/office/word/2010/wordml" w:rsidRPr="00021E62" w:rsidR="000178F1" w:rsidP="008A293A" w:rsidRDefault="000178F1" w14:paraId="6E8816A6" wp14:textId="77777777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xmlns:wp14="http://schemas.microsoft.com/office/word/2010/wordml" w:rsidRPr="000178F1" w:rsidR="00231DCA" w:rsidP="008A293A" w:rsidRDefault="000178F1" w14:paraId="6C6BA3AB" wp14:textId="77777777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xmlns:wp14="http://schemas.microsoft.com/office/word/2010/wordml" w:rsidR="00231DCA" w:rsidP="00457934" w:rsidRDefault="00C11D97" w14:paraId="15440AC1" wp14:textId="77777777">
      <w:pPr>
        <w:pStyle w:val="Heading3"/>
      </w:pPr>
      <w:r>
        <w:t>Establish a terminal session with S1.</w:t>
      </w:r>
    </w:p>
    <w:p xmlns:wp14="http://schemas.microsoft.com/office/word/2010/wordml" w:rsidRPr="00C11D97" w:rsidR="00C11D97" w:rsidP="00C11D97" w:rsidRDefault="00C11D97" w14:paraId="6A189D5A" wp14:textId="7777777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xmlns:wp14="http://schemas.microsoft.com/office/word/2010/wordml" w:rsidR="00C11D97" w:rsidP="00C11D97" w:rsidRDefault="00C11D97" w14:paraId="44C4648E" wp14:textId="7777777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xmlns:wp14="http://schemas.microsoft.com/office/word/2010/wordml" w:rsidR="00C11D97" w:rsidP="00C11D97" w:rsidRDefault="00C11D97" w14:paraId="1A846E31" wp14:textId="77777777">
      <w:pPr>
        <w:pStyle w:val="Heading4"/>
      </w:pPr>
      <w:r>
        <w:t>Question:</w:t>
      </w:r>
    </w:p>
    <w:p xmlns:wp14="http://schemas.microsoft.com/office/word/2010/wordml" w:rsidR="00C11D97" w:rsidP="001E7B3E" w:rsidRDefault="00C11D97" w14:paraId="643C294B" wp14:textId="77777777">
      <w:pPr>
        <w:pStyle w:val="BodyTextL50"/>
        <w:spacing w:before="0"/>
      </w:pPr>
      <w:r w:rsidR="00C11D97">
        <w:rPr/>
        <w:t>What is t</w:t>
      </w:r>
      <w:r w:rsidR="00C11D97">
        <w:rPr/>
        <w:t>he setting for bits per second?</w:t>
      </w:r>
    </w:p>
    <w:p w:rsidR="51D7FDB0" w:rsidP="51D7FDB0" w:rsidRDefault="51D7FDB0" w14:paraId="3935B55F" w14:textId="19DF5741">
      <w:pPr>
        <w:pStyle w:val="BodyTextL50"/>
        <w:spacing w:before="0"/>
      </w:pPr>
    </w:p>
    <w:p w:rsidR="4ECF0A7A" w:rsidP="51D7FDB0" w:rsidRDefault="4ECF0A7A" w14:paraId="6B110B22" w14:textId="0847DCDA">
      <w:pPr>
        <w:pStyle w:val="BodyTextL50"/>
        <w:spacing w:before="0"/>
      </w:pPr>
      <w:r w:rsidR="4ECF0A7A">
        <w:rPr/>
        <w:t>9600</w:t>
      </w:r>
    </w:p>
    <w:p xmlns:wp14="http://schemas.microsoft.com/office/word/2010/wordml" w:rsidRPr="00C11D97" w:rsidR="00C11D97" w:rsidP="00C11D97" w:rsidRDefault="00C11D97" w14:paraId="2FA38229" wp14:textId="77777777">
      <w:pPr>
        <w:pStyle w:val="AnswerLineL50"/>
      </w:pPr>
      <w:r>
        <w:t>Type your answers here.</w:t>
      </w:r>
    </w:p>
    <w:p xmlns:wp14="http://schemas.microsoft.com/office/word/2010/wordml" w:rsidRPr="00C11D97" w:rsidR="00C11D97" w:rsidP="00C11D97" w:rsidRDefault="00C11D97" w14:paraId="60C1A429" wp14:textId="7777777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xmlns:wp14="http://schemas.microsoft.com/office/word/2010/wordml" w:rsidR="00C11D97" w:rsidP="00C11D97" w:rsidRDefault="00C11D97" w14:paraId="15A8CCF7" wp14:textId="7777777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xmlns:wp14="http://schemas.microsoft.com/office/word/2010/wordml" w:rsidR="00C11D97" w:rsidP="00C11D97" w:rsidRDefault="00C11D97" w14:paraId="7C6A2C9C" wp14:textId="77777777">
      <w:pPr>
        <w:pStyle w:val="Heading4"/>
      </w:pPr>
      <w:r>
        <w:t>Question:</w:t>
      </w:r>
    </w:p>
    <w:p xmlns:wp14="http://schemas.microsoft.com/office/word/2010/wordml" w:rsidR="00C11D97" w:rsidP="001E7B3E" w:rsidRDefault="00C11D97" w14:paraId="39882411" wp14:textId="77777777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xmlns:wp14="http://schemas.microsoft.com/office/word/2010/wordml" w:rsidRPr="00C11D97" w:rsidR="007248D4" w:rsidP="007248D4" w:rsidRDefault="007248D4" w14:paraId="61F97304" wp14:textId="77777777">
      <w:pPr>
        <w:pStyle w:val="AnswerLineL50"/>
      </w:pPr>
      <w:r>
        <w:t>Type your answers here.</w:t>
      </w:r>
    </w:p>
    <w:p xmlns:wp14="http://schemas.microsoft.com/office/word/2010/wordml" w:rsidRPr="001F4F1B" w:rsidR="00231DCA" w:rsidP="008402F2" w:rsidRDefault="00C11D97" w14:paraId="3F42B9FB" wp14:textId="77777777">
      <w:pPr>
        <w:pStyle w:val="Heading3"/>
      </w:pPr>
      <w:r>
        <w:t>Explore the IOS Help.</w:t>
      </w:r>
    </w:p>
    <w:p xmlns:wp14="http://schemas.microsoft.com/office/word/2010/wordml" w:rsidR="00C11D97" w:rsidP="00C11D97" w:rsidRDefault="00C11D97" w14:paraId="41E985ED" wp14:textId="7777777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xmlns:wp14="http://schemas.microsoft.com/office/word/2010/wordml" w:rsidR="00C11D97" w:rsidP="00C11D97" w:rsidRDefault="00C11D97" w14:paraId="1707A50E" wp14:textId="77777777">
      <w:pPr>
        <w:pStyle w:val="ConfigWindow"/>
      </w:pPr>
      <w:r>
        <w:t>Open Configuration Window</w:t>
      </w:r>
    </w:p>
    <w:p xmlns:wp14="http://schemas.microsoft.com/office/word/2010/wordml" w:rsidR="00C11D97" w:rsidP="00C11D97" w:rsidRDefault="00C11D97" w14:paraId="1ED822A6" wp14:textId="7777777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xmlns:wp14="http://schemas.microsoft.com/office/word/2010/wordml" w:rsidR="00C11D97" w:rsidP="00C11D97" w:rsidRDefault="00C11D97" w14:paraId="6381431B" wp14:textId="77777777">
      <w:pPr>
        <w:pStyle w:val="Heading4"/>
      </w:pPr>
      <w:r>
        <w:t>Question:</w:t>
      </w:r>
    </w:p>
    <w:p xmlns:wp14="http://schemas.microsoft.com/office/word/2010/wordml" w:rsidR="00C11D97" w:rsidP="001E7B3E" w:rsidRDefault="00C11D97" w14:paraId="3BD695B6" wp14:textId="77777777">
      <w:pPr>
        <w:pStyle w:val="BodyTextL50"/>
        <w:spacing w:before="0"/>
      </w:pPr>
      <w:r w:rsidR="00C11D97">
        <w:rPr/>
        <w:t>Which command begins with the letter ‘C’?</w:t>
      </w:r>
    </w:p>
    <w:p w:rsidR="51D7FDB0" w:rsidP="51D7FDB0" w:rsidRDefault="51D7FDB0" w14:paraId="38BD934F" w14:textId="55552D4F">
      <w:pPr>
        <w:pStyle w:val="BodyTextL50"/>
        <w:spacing w:before="0"/>
      </w:pPr>
    </w:p>
    <w:p w:rsidR="20D1E6EC" w:rsidP="51D7FDB0" w:rsidRDefault="20D1E6EC" w14:paraId="05EA94F9" w14:textId="42B0FD33">
      <w:pPr>
        <w:pStyle w:val="BodyTextL50"/>
        <w:spacing w:before="0"/>
      </w:pPr>
      <w:r w:rsidR="20D1E6EC">
        <w:rPr/>
        <w:t>connect</w:t>
      </w:r>
    </w:p>
    <w:p xmlns:wp14="http://schemas.microsoft.com/office/word/2010/wordml" w:rsidR="00C11D97" w:rsidP="00C11D97" w:rsidRDefault="00C11D97" w14:paraId="314C06FF" wp14:textId="77777777">
      <w:pPr>
        <w:pStyle w:val="AnswerLineL50"/>
      </w:pPr>
      <w:r>
        <w:t>Type your answers here.</w:t>
      </w:r>
    </w:p>
    <w:p xmlns:wp14="http://schemas.microsoft.com/office/word/2010/wordml" w:rsidR="00C11D97" w:rsidP="00C11D97" w:rsidRDefault="00C11D97" w14:paraId="7F6F2A54" wp14:textId="77777777">
      <w:pPr>
        <w:pStyle w:val="SubStepAlpha"/>
      </w:pPr>
      <w:r>
        <w:t xml:space="preserve">At the prompt, type t and then a question mark (?). </w:t>
      </w:r>
    </w:p>
    <w:p xmlns:wp14="http://schemas.microsoft.com/office/word/2010/wordml" w:rsidR="00C11D97" w:rsidP="00C11D97" w:rsidRDefault="00C11D97" w14:paraId="2740A34A" wp14:textId="7777777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xmlns:wp14="http://schemas.microsoft.com/office/word/2010/wordml" w:rsidR="00324FED" w:rsidP="00324FED" w:rsidRDefault="00324FED" w14:paraId="70C27FD4" wp14:textId="77777777">
      <w:pPr>
        <w:pStyle w:val="Heading4"/>
      </w:pPr>
      <w:r>
        <w:t>Question:</w:t>
      </w:r>
    </w:p>
    <w:p xmlns:wp14="http://schemas.microsoft.com/office/word/2010/wordml" w:rsidR="00C11D97" w:rsidP="001E7B3E" w:rsidRDefault="00C11D97" w14:paraId="25DA5AAB" wp14:textId="77777777">
      <w:pPr>
        <w:pStyle w:val="BodyTextL50"/>
        <w:spacing w:before="0"/>
      </w:pPr>
      <w:r w:rsidR="00C11D97">
        <w:rPr/>
        <w:t>Which commands are displayed?</w:t>
      </w:r>
    </w:p>
    <w:p w:rsidR="51D7FDB0" w:rsidP="51D7FDB0" w:rsidRDefault="51D7FDB0" w14:paraId="0E31D520" w14:textId="5EE09A10">
      <w:pPr>
        <w:pStyle w:val="BodyTextL50"/>
        <w:spacing w:before="0"/>
      </w:pPr>
    </w:p>
    <w:p w:rsidR="1AEF82AA" w:rsidP="51D7FDB0" w:rsidRDefault="1AEF82AA" w14:paraId="140D4093" w14:textId="56F5EF9D">
      <w:pPr>
        <w:pStyle w:val="BodyTextL50"/>
        <w:spacing w:before="0"/>
      </w:pPr>
      <w:r w:rsidR="1AEF82AA">
        <w:rPr/>
        <w:t>Telnet terminal traceroute</w:t>
      </w:r>
    </w:p>
    <w:p xmlns:wp14="http://schemas.microsoft.com/office/word/2010/wordml" w:rsidR="00324FED" w:rsidP="00324FED" w:rsidRDefault="00324FED" w14:paraId="29C81F5C" wp14:textId="77777777">
      <w:pPr>
        <w:pStyle w:val="AnswerLineL50"/>
      </w:pPr>
      <w:r>
        <w:t>Type your answers here.</w:t>
      </w:r>
    </w:p>
    <w:p xmlns:wp14="http://schemas.microsoft.com/office/word/2010/wordml" w:rsidR="00C11D97" w:rsidP="00C11D97" w:rsidRDefault="00C11D97" w14:paraId="50179CBA" wp14:textId="7777777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xmlns:wp14="http://schemas.microsoft.com/office/word/2010/wordml" w:rsidR="00C11D97" w:rsidP="00324FED" w:rsidRDefault="00C11D97" w14:paraId="5F789C73" wp14:textId="77777777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xmlns:wp14="http://schemas.microsoft.com/office/word/2010/wordml" w:rsidR="00C11D97" w:rsidP="00324FED" w:rsidRDefault="00324FED" w14:paraId="6C3D4877" wp14:textId="77777777">
      <w:pPr>
        <w:pStyle w:val="Heading4"/>
      </w:pPr>
      <w:r>
        <w:t>Question:</w:t>
      </w:r>
    </w:p>
    <w:p xmlns:wp14="http://schemas.microsoft.com/office/word/2010/wordml" w:rsidR="00C11D97" w:rsidP="001E7B3E" w:rsidRDefault="00C11D97" w14:paraId="598D0F5D" wp14:textId="77777777">
      <w:pPr>
        <w:pStyle w:val="BodyTextL50"/>
        <w:spacing w:before="0"/>
      </w:pPr>
      <w:r w:rsidR="00C11D97">
        <w:rPr/>
        <w:t>Which commands are displayed?</w:t>
      </w:r>
    </w:p>
    <w:p w:rsidR="51D7FDB0" w:rsidP="51D7FDB0" w:rsidRDefault="51D7FDB0" w14:paraId="56BA19B1" w14:textId="69857046">
      <w:pPr>
        <w:pStyle w:val="BodyTextL50"/>
        <w:spacing w:before="0"/>
      </w:pPr>
    </w:p>
    <w:p w:rsidR="532DD177" w:rsidP="51D7FDB0" w:rsidRDefault="532DD177" w14:paraId="58B2B7BF" w14:textId="30AD1FAE">
      <w:pPr>
        <w:pStyle w:val="BodyTextL50"/>
        <w:spacing w:before="0"/>
      </w:pPr>
      <w:r w:rsidR="532DD177">
        <w:rPr/>
        <w:t>Telnet terminal</w:t>
      </w:r>
    </w:p>
    <w:p w:rsidR="51D7FDB0" w:rsidP="51D7FDB0" w:rsidRDefault="51D7FDB0" w14:paraId="3893F95B" w14:textId="772AE605">
      <w:pPr>
        <w:pStyle w:val="BodyTextL50"/>
        <w:spacing w:before="0"/>
      </w:pPr>
    </w:p>
    <w:p xmlns:wp14="http://schemas.microsoft.com/office/word/2010/wordml" w:rsidR="00C11D97" w:rsidP="00C11D97" w:rsidRDefault="00C11D97" w14:paraId="47A5766D" wp14:textId="77777777">
      <w:pPr>
        <w:pStyle w:val="BodyTextL50"/>
      </w:pPr>
      <w:r>
        <w:t xml:space="preserve">This type of help is known as context-sensitive help. It provides more information as the commands are expanded. </w:t>
      </w:r>
    </w:p>
    <w:p xmlns:wp14="http://schemas.microsoft.com/office/word/2010/wordml" w:rsidR="001446BD" w:rsidP="00C235A2" w:rsidRDefault="001446BD" w14:paraId="30D45BE2" wp14:textId="77777777">
      <w:pPr>
        <w:pStyle w:val="Heading2"/>
      </w:pPr>
      <w:r>
        <w:t>Explore EXEC Modes</w:t>
      </w:r>
    </w:p>
    <w:p xmlns:wp14="http://schemas.microsoft.com/office/word/2010/wordml" w:rsidRPr="00996661" w:rsidR="003D4AA7" w:rsidP="003D4AA7" w:rsidRDefault="003D4AA7" w14:paraId="7F5F6FC1" wp14:textId="77777777">
      <w:pPr>
        <w:pStyle w:val="BodyTextL25"/>
      </w:pPr>
      <w:r w:rsidRPr="00996661">
        <w:t>In Part 2 of this activity, you will switch to privileged EXEC mode and issue additional commands</w:t>
      </w:r>
    </w:p>
    <w:p xmlns:wp14="http://schemas.microsoft.com/office/word/2010/wordml" w:rsidRPr="009B5794" w:rsidR="009B5794" w:rsidP="009B5794" w:rsidRDefault="003D4AA7" w14:paraId="55AD5198" wp14:textId="77777777">
      <w:pPr>
        <w:pStyle w:val="Heading3"/>
        <w:numPr>
          <w:ilvl w:val="2"/>
          <w:numId w:val="20"/>
        </w:numPr>
      </w:pPr>
      <w:r>
        <w:t>Enter privileged EXEC mode.</w:t>
      </w:r>
    </w:p>
    <w:p xmlns:wp14="http://schemas.microsoft.com/office/word/2010/wordml" w:rsidR="001446BD" w:rsidP="009B5794" w:rsidRDefault="001446BD" w14:paraId="7AACC34D" wp14:textId="77777777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xmlns:wp14="http://schemas.microsoft.com/office/word/2010/wordml" w:rsidR="001446BD" w:rsidP="001446BD" w:rsidRDefault="001446BD" w14:paraId="434241FB" wp14:textId="77777777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xmlns:wp14="http://schemas.microsoft.com/office/word/2010/wordml" w:rsidRPr="00A572DC" w:rsidR="009B5794" w:rsidP="009B5794" w:rsidRDefault="009B5794" w14:paraId="72F4A105" wp14:textId="77777777">
      <w:pPr>
        <w:pStyle w:val="Heading4"/>
      </w:pPr>
      <w:r>
        <w:t>Question:</w:t>
      </w:r>
    </w:p>
    <w:p xmlns:wp14="http://schemas.microsoft.com/office/word/2010/wordml" w:rsidR="001446BD" w:rsidP="001E7B3E" w:rsidRDefault="001446BD" w14:paraId="2CCF38C2" wp14:textId="77777777">
      <w:pPr>
        <w:pStyle w:val="BodyTextL50"/>
        <w:spacing w:before="0"/>
      </w:pPr>
      <w:r w:rsidR="001446BD">
        <w:rPr/>
        <w:t xml:space="preserve">What information is displayed </w:t>
      </w:r>
      <w:r w:rsidR="001446BD">
        <w:rPr/>
        <w:t>for</w:t>
      </w:r>
      <w:r w:rsidR="001446BD">
        <w:rPr/>
        <w:t xml:space="preserve"> the </w:t>
      </w:r>
      <w:r w:rsidRPr="51D7FDB0" w:rsidR="001446BD">
        <w:rPr>
          <w:b w:val="1"/>
          <w:bCs w:val="1"/>
        </w:rPr>
        <w:t>enable</w:t>
      </w:r>
      <w:r w:rsidR="001446BD">
        <w:rPr/>
        <w:t xml:space="preserve"> command?</w:t>
      </w:r>
    </w:p>
    <w:p w:rsidR="51D7FDB0" w:rsidP="51D7FDB0" w:rsidRDefault="51D7FDB0" w14:paraId="6FEF3C21" w14:textId="0020A864">
      <w:pPr>
        <w:pStyle w:val="BodyTextL50"/>
        <w:spacing w:before="0"/>
      </w:pPr>
    </w:p>
    <w:p w:rsidR="32804410" w:rsidP="51D7FDB0" w:rsidRDefault="32804410" w14:paraId="3254A0F6" w14:textId="3AB6F1F1">
      <w:pPr>
        <w:pStyle w:val="BodyTextL50"/>
        <w:spacing w:before="0"/>
      </w:pPr>
      <w:r w:rsidR="32804410">
        <w:rPr/>
        <w:t>Tur on privileged commands</w:t>
      </w:r>
    </w:p>
    <w:p w:rsidR="51D7FDB0" w:rsidP="51D7FDB0" w:rsidRDefault="51D7FDB0" w14:paraId="61FF9EEE" w14:textId="76DDEE46">
      <w:pPr>
        <w:pStyle w:val="BodyTextL50"/>
        <w:spacing w:before="0"/>
      </w:pPr>
    </w:p>
    <w:p xmlns:wp14="http://schemas.microsoft.com/office/word/2010/wordml" w:rsidR="001446BD" w:rsidP="00436EE5" w:rsidRDefault="001446BD" w14:paraId="7513C00D" wp14:textId="77777777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xmlns:wp14="http://schemas.microsoft.com/office/word/2010/wordml" w:rsidR="001446BD" w:rsidP="001446BD" w:rsidRDefault="001446BD" w14:paraId="57861375" wp14:textId="77777777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xmlns:wp14="http://schemas.microsoft.com/office/word/2010/wordml" w:rsidRPr="00A572DC" w:rsidR="001446BD" w:rsidP="001446BD" w:rsidRDefault="001446BD" w14:paraId="62471157" wp14:textId="77777777">
      <w:pPr>
        <w:pStyle w:val="Heading4"/>
      </w:pPr>
      <w:r>
        <w:t>Question:</w:t>
      </w:r>
    </w:p>
    <w:p xmlns:wp14="http://schemas.microsoft.com/office/word/2010/wordml" w:rsidR="001446BD" w:rsidP="001E7B3E" w:rsidRDefault="001446BD" w14:paraId="13144D30" wp14:textId="77777777">
      <w:pPr>
        <w:pStyle w:val="BodyTextL50"/>
        <w:spacing w:before="0"/>
      </w:pPr>
      <w:r w:rsidR="001446BD">
        <w:rPr/>
        <w:t xml:space="preserve">What displays after pressing the </w:t>
      </w:r>
      <w:r w:rsidRPr="51D7FDB0" w:rsidR="001446BD">
        <w:rPr>
          <w:b w:val="1"/>
          <w:bCs w:val="1"/>
        </w:rPr>
        <w:t>Tab</w:t>
      </w:r>
      <w:r w:rsidR="001446BD">
        <w:rPr/>
        <w:t xml:space="preserve"> key?</w:t>
      </w:r>
    </w:p>
    <w:p w:rsidR="51D7FDB0" w:rsidP="51D7FDB0" w:rsidRDefault="51D7FDB0" w14:paraId="63A1C58C" w14:textId="0533E82F">
      <w:pPr>
        <w:pStyle w:val="BodyTextL50"/>
        <w:spacing w:before="0"/>
      </w:pPr>
    </w:p>
    <w:p w:rsidR="1E1BB14F" w:rsidP="51D7FDB0" w:rsidRDefault="1E1BB14F" w14:paraId="367940FF" w14:textId="303B44A9">
      <w:pPr>
        <w:pStyle w:val="BodyTextL50"/>
        <w:spacing w:before="0"/>
      </w:pPr>
      <w:r w:rsidR="1E1BB14F">
        <w:rPr/>
        <w:t>enable</w:t>
      </w:r>
    </w:p>
    <w:p xmlns:wp14="http://schemas.microsoft.com/office/word/2010/wordml" w:rsidR="003D4AA7" w:rsidP="003D4AA7" w:rsidRDefault="003D4AA7" w14:paraId="125CDDE0" wp14:textId="77777777">
      <w:pPr>
        <w:pStyle w:val="AnswerLineL50"/>
      </w:pPr>
      <w:r>
        <w:t>Type your answers here.</w:t>
      </w:r>
    </w:p>
    <w:p xmlns:wp14="http://schemas.microsoft.com/office/word/2010/wordml" w:rsidRPr="00A572DC" w:rsidR="001446BD" w:rsidP="001446BD" w:rsidRDefault="001446BD" w14:paraId="46883667" wp14:textId="77777777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xmlns:wp14="http://schemas.microsoft.com/office/word/2010/wordml" w:rsidR="003D4AA7" w:rsidP="003D4AA7" w:rsidRDefault="003D4AA7" w14:paraId="35C41871" wp14:textId="77777777">
      <w:pPr>
        <w:pStyle w:val="Heading4"/>
      </w:pPr>
      <w:r>
        <w:t>Question:</w:t>
      </w:r>
    </w:p>
    <w:p xmlns:wp14="http://schemas.microsoft.com/office/word/2010/wordml" w:rsidR="001446BD" w:rsidP="001E7B3E" w:rsidRDefault="001446BD" w14:paraId="66717232" wp14:textId="77777777">
      <w:pPr>
        <w:pStyle w:val="BodyTextL50"/>
        <w:spacing w:before="0"/>
      </w:pPr>
      <w:r w:rsidR="001446BD">
        <w:rPr/>
        <w:t xml:space="preserve">What would happen if you typed </w:t>
      </w:r>
      <w:r w:rsidRPr="51D7FDB0" w:rsidR="001446BD">
        <w:rPr>
          <w:b w:val="1"/>
          <w:bCs w:val="1"/>
        </w:rPr>
        <w:t>te</w:t>
      </w:r>
      <w:r w:rsidRPr="51D7FDB0" w:rsidR="001446BD">
        <w:rPr>
          <w:b w:val="1"/>
          <w:bCs w:val="1"/>
        </w:rPr>
        <w:t xml:space="preserve">&lt;Tab&gt; </w:t>
      </w:r>
      <w:r w:rsidR="003D4AA7">
        <w:rPr/>
        <w:t>at the prompt?</w:t>
      </w:r>
    </w:p>
    <w:p w:rsidR="51D7FDB0" w:rsidP="51D7FDB0" w:rsidRDefault="51D7FDB0" w14:paraId="0B6C2386" w14:textId="7D5A386C">
      <w:pPr>
        <w:pStyle w:val="BodyTextL50"/>
        <w:spacing w:before="0"/>
      </w:pPr>
    </w:p>
    <w:p w:rsidR="4F6BE802" w:rsidP="51D7FDB0" w:rsidRDefault="4F6BE802" w14:paraId="38B4976E" w14:textId="3D085C4E">
      <w:pPr>
        <w:pStyle w:val="BodyTextL50"/>
        <w:spacing w:before="0"/>
      </w:pPr>
      <w:r w:rsidR="4F6BE802">
        <w:rPr/>
        <w:t>N</w:t>
      </w:r>
      <w:r w:rsidR="3F4D70D8">
        <w:rPr/>
        <w:t>othing</w:t>
      </w:r>
    </w:p>
    <w:p xmlns:wp14="http://schemas.microsoft.com/office/word/2010/wordml" w:rsidRPr="00A572DC" w:rsidR="003D4AA7" w:rsidP="00224BC2" w:rsidRDefault="003D4AA7" w14:paraId="051DE42C" wp14:textId="77777777">
      <w:pPr>
        <w:pStyle w:val="AnswerLineL50"/>
        <w:spacing w:before="400" w:after="400"/>
      </w:pPr>
      <w:r>
        <w:t>Type your answers here.</w:t>
      </w:r>
    </w:p>
    <w:p xmlns:wp14="http://schemas.microsoft.com/office/word/2010/wordml" w:rsidR="003D4AA7" w:rsidP="00B0433A" w:rsidRDefault="001446BD" w14:paraId="3047634A" wp14:textId="77777777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xmlns:wp14="http://schemas.microsoft.com/office/word/2010/wordml" w:rsidR="003D4AA7" w:rsidP="003D4AA7" w:rsidRDefault="003D4AA7" w14:paraId="2224043C" wp14:textId="77777777">
      <w:pPr>
        <w:pStyle w:val="Heading4"/>
      </w:pPr>
      <w:r>
        <w:t>Question:</w:t>
      </w:r>
    </w:p>
    <w:p xmlns:wp14="http://schemas.microsoft.com/office/word/2010/wordml" w:rsidR="001446BD" w:rsidP="001E7B3E" w:rsidRDefault="003D4AA7" w14:paraId="197A9995" wp14:textId="77777777">
      <w:pPr>
        <w:pStyle w:val="BodyTextL50"/>
        <w:spacing w:before="0"/>
      </w:pPr>
      <w:r w:rsidR="003D4AA7">
        <w:rPr/>
        <w:t>How does the prompt change?</w:t>
      </w:r>
    </w:p>
    <w:p w:rsidR="51D7FDB0" w:rsidP="51D7FDB0" w:rsidRDefault="51D7FDB0" w14:paraId="2CCE94ED" w14:textId="259B8AF3">
      <w:pPr>
        <w:pStyle w:val="BodyTextL50"/>
        <w:spacing w:before="0"/>
      </w:pPr>
    </w:p>
    <w:p w:rsidR="1E9FE371" w:rsidP="51D7FDB0" w:rsidRDefault="1E9FE371" w14:paraId="2E1A80D6" w14:textId="462F3FA2">
      <w:pPr>
        <w:pStyle w:val="BodyTextL50"/>
        <w:spacing w:before="0"/>
      </w:pPr>
      <w:r w:rsidR="1E9FE371">
        <w:rPr/>
        <w:t>From S1&gt; to S1#</w:t>
      </w:r>
    </w:p>
    <w:p xmlns:wp14="http://schemas.microsoft.com/office/word/2010/wordml" w:rsidRPr="00D572A8" w:rsidR="003D4AA7" w:rsidP="003D4AA7" w:rsidRDefault="003D4AA7" w14:paraId="2185B26D" wp14:textId="77777777">
      <w:pPr>
        <w:pStyle w:val="AnswerLineL50"/>
      </w:pPr>
      <w:r>
        <w:t>Type your answers here.</w:t>
      </w:r>
    </w:p>
    <w:p xmlns:wp14="http://schemas.microsoft.com/office/word/2010/wordml" w:rsidRPr="00D572A8" w:rsidR="001446BD" w:rsidP="00B0433A" w:rsidRDefault="001446BD" w14:paraId="11902C9D" wp14:textId="77777777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xmlns:wp14="http://schemas.microsoft.com/office/word/2010/wordml" w:rsidR="001446BD" w:rsidP="003D4AA7" w:rsidRDefault="001446BD" w14:paraId="49987D70" wp14:textId="7777777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xmlns:wp14="http://schemas.microsoft.com/office/word/2010/wordml" w:rsidR="003D4AA7" w:rsidP="001446BD" w:rsidRDefault="001446BD" w14:paraId="03342BDA" wp14:textId="77777777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xmlns:wp14="http://schemas.microsoft.com/office/word/2010/wordml" w:rsidR="003D4AA7" w:rsidP="002D0474" w:rsidRDefault="003D4AA7" w14:paraId="352C4676" wp14:textId="77777777">
      <w:pPr>
        <w:pStyle w:val="Heading4"/>
      </w:pPr>
      <w:r>
        <w:t>Question:</w:t>
      </w:r>
    </w:p>
    <w:p xmlns:wp14="http://schemas.microsoft.com/office/word/2010/wordml" w:rsidR="001446BD" w:rsidP="51D7FDB0" w:rsidRDefault="001446BD" w14:paraId="16D54EA1" wp14:textId="77777777" wp14:noSpellErr="1">
      <w:pPr>
        <w:pStyle w:val="BodyTextL50"/>
        <w:spacing w:before="0"/>
        <w:rPr>
          <w:b w:val="1"/>
          <w:bCs w:val="1"/>
        </w:rPr>
      </w:pPr>
      <w:r w:rsidR="001446BD">
        <w:rPr/>
        <w:t>How many commands are displayed now that privileged EXEC mode is active? (</w:t>
      </w:r>
      <w:r w:rsidRPr="51D7FDB0" w:rsidR="001446BD">
        <w:rPr>
          <w:b w:val="1"/>
          <w:bCs w:val="1"/>
        </w:rPr>
        <w:t>Hint</w:t>
      </w:r>
      <w:r w:rsidR="001446BD">
        <w:rPr/>
        <w:t>: you could type c? to list just the commands beginning with ‘C</w:t>
      </w:r>
      <w:r w:rsidR="001446BD">
        <w:rPr/>
        <w:t>’.</w:t>
      </w:r>
      <w:r w:rsidR="001446BD">
        <w:rPr/>
        <w:t>)</w:t>
      </w:r>
      <w:r w:rsidRPr="51D7FDB0" w:rsidR="001446BD">
        <w:rPr>
          <w:b w:val="1"/>
          <w:bCs w:val="1"/>
        </w:rPr>
        <w:t xml:space="preserve"> </w:t>
      </w:r>
    </w:p>
    <w:p w:rsidR="51D7FDB0" w:rsidP="51D7FDB0" w:rsidRDefault="51D7FDB0" w14:paraId="72C8C706" w14:textId="45A77F58">
      <w:pPr>
        <w:pStyle w:val="BodyTextL50"/>
        <w:spacing w:before="0"/>
        <w:rPr>
          <w:b w:val="1"/>
          <w:bCs w:val="1"/>
        </w:rPr>
      </w:pPr>
    </w:p>
    <w:p w:rsidR="39FF5B0F" w:rsidP="51D7FDB0" w:rsidRDefault="39FF5B0F" w14:paraId="37472539" w14:textId="2E3EAC3A">
      <w:pPr>
        <w:pStyle w:val="BodyTextL50"/>
        <w:spacing w:before="0"/>
        <w:rPr>
          <w:b w:val="1"/>
          <w:bCs w:val="1"/>
        </w:rPr>
      </w:pPr>
      <w:r w:rsidRPr="51D7FDB0" w:rsidR="39FF5B0F">
        <w:rPr>
          <w:b w:val="1"/>
          <w:bCs w:val="1"/>
        </w:rPr>
        <w:t>21</w:t>
      </w:r>
    </w:p>
    <w:p xmlns:wp14="http://schemas.microsoft.com/office/word/2010/wordml" w:rsidR="003D4AA7" w:rsidP="003D4AA7" w:rsidRDefault="003D4AA7" w14:paraId="6EF2F61C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9B5794" w:rsidRDefault="003D4AA7" w14:paraId="06752CE0" wp14:textId="77777777">
      <w:pPr>
        <w:pStyle w:val="Heading3"/>
      </w:pPr>
      <w:r>
        <w:t>Enter Global Configuration mode</w:t>
      </w:r>
    </w:p>
    <w:p xmlns:wp14="http://schemas.microsoft.com/office/word/2010/wordml" w:rsidR="003D4AA7" w:rsidP="00C235A2" w:rsidRDefault="003D4AA7" w14:paraId="219E65E0" wp14:textId="77777777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xmlns:wp14="http://schemas.microsoft.com/office/word/2010/wordml" w:rsidR="003D4AA7" w:rsidP="00B83D6C" w:rsidRDefault="003D4AA7" w14:paraId="61398EFC" wp14:textId="77777777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xmlns:wp14="http://schemas.microsoft.com/office/word/2010/wordml" w:rsidRPr="00EF7FE8" w:rsidR="00B83D6C" w:rsidP="00B83D6C" w:rsidRDefault="00B83D6C" w14:paraId="0361E987" wp14:textId="77777777">
      <w:pPr>
        <w:pStyle w:val="Heading4"/>
      </w:pPr>
      <w:r>
        <w:t>Question:</w:t>
      </w:r>
    </w:p>
    <w:p xmlns:wp14="http://schemas.microsoft.com/office/word/2010/wordml" w:rsidR="003D4AA7" w:rsidP="001E7B3E" w:rsidRDefault="003D4AA7" w14:paraId="6C705A74" wp14:textId="77777777" wp14:noSpellErr="1">
      <w:pPr>
        <w:pStyle w:val="BodyTextL50"/>
        <w:spacing w:before="0"/>
      </w:pPr>
      <w:r w:rsidR="003D4AA7">
        <w:rPr/>
        <w:t>What is the message that is displayed?</w:t>
      </w:r>
      <w:r w:rsidR="003D4AA7">
        <w:rPr/>
        <w:t xml:space="preserve"> </w:t>
      </w:r>
    </w:p>
    <w:p w:rsidR="51D7FDB0" w:rsidP="51D7FDB0" w:rsidRDefault="51D7FDB0" w14:paraId="590AB059" w14:textId="0AF1EC13">
      <w:pPr>
        <w:pStyle w:val="BodyTextL50"/>
        <w:spacing w:before="0"/>
      </w:pPr>
    </w:p>
    <w:p w:rsidR="723DA9DC" w:rsidP="51D7FDB0" w:rsidRDefault="723DA9DC" w14:paraId="23D045CC" w14:textId="72438278">
      <w:pPr>
        <w:pStyle w:val="BodyTextL50"/>
        <w:spacing w:before="0"/>
      </w:pPr>
      <w:r w:rsidR="723DA9DC">
        <w:rPr/>
        <w:t>Configuring form terminal, memory, or network [terminal]?</w:t>
      </w:r>
    </w:p>
    <w:p xmlns:wp14="http://schemas.microsoft.com/office/word/2010/wordml" w:rsidRPr="00EF7FE8" w:rsidR="00B83D6C" w:rsidP="00B83D6C" w:rsidRDefault="00B83D6C" w14:paraId="71D9F7BD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C235A2" w:rsidRDefault="003D4AA7" w14:paraId="561A0F94" wp14:textId="77777777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xmlns:wp14="http://schemas.microsoft.com/office/word/2010/wordml" w:rsidRPr="00EF7FE8" w:rsidR="00B83D6C" w:rsidP="00B83D6C" w:rsidRDefault="00981CFC" w14:paraId="55B0D229" wp14:textId="77777777">
      <w:pPr>
        <w:pStyle w:val="Heading4"/>
      </w:pPr>
      <w:r>
        <w:t>Questi</w:t>
      </w:r>
      <w:r w:rsidR="00B83D6C">
        <w:t>on:</w:t>
      </w:r>
    </w:p>
    <w:p xmlns:wp14="http://schemas.microsoft.com/office/word/2010/wordml" w:rsidR="003D4AA7" w:rsidP="001E7B3E" w:rsidRDefault="00B83D6C" w14:paraId="1BC1D271" wp14:textId="77777777">
      <w:pPr>
        <w:spacing w:before="0" w:after="120"/>
        <w:ind w:left="734" w:right="14"/>
        <w:rPr>
          <w:sz w:val="20"/>
          <w:szCs w:val="20"/>
        </w:rPr>
      </w:pPr>
      <w:r w:rsidRPr="51D7FDB0" w:rsidR="00B83D6C">
        <w:rPr>
          <w:sz w:val="20"/>
          <w:szCs w:val="20"/>
        </w:rPr>
        <w:t>How does the prompt change?</w:t>
      </w:r>
    </w:p>
    <w:p w:rsidR="51D7FDB0" w:rsidP="51D7FDB0" w:rsidRDefault="51D7FDB0" w14:paraId="4081A71B" w14:textId="51E29E6C">
      <w:pPr>
        <w:pStyle w:val="Normal"/>
        <w:spacing w:before="0" w:after="120"/>
        <w:ind w:left="734" w:right="14"/>
        <w:rPr>
          <w:sz w:val="20"/>
          <w:szCs w:val="20"/>
        </w:rPr>
      </w:pPr>
    </w:p>
    <w:p w:rsidR="57F6B2D9" w:rsidP="51D7FDB0" w:rsidRDefault="57F6B2D9" w14:paraId="0F801C03" w14:textId="70118D2E">
      <w:pPr>
        <w:pStyle w:val="Normal"/>
        <w:spacing w:before="0" w:after="120"/>
        <w:ind w:left="734" w:right="14"/>
        <w:rPr>
          <w:sz w:val="20"/>
          <w:szCs w:val="20"/>
        </w:rPr>
      </w:pPr>
      <w:r w:rsidRPr="51D7FDB0" w:rsidR="57F6B2D9">
        <w:rPr>
          <w:sz w:val="20"/>
          <w:szCs w:val="20"/>
        </w:rPr>
        <w:t>S1(</w:t>
      </w:r>
      <w:r w:rsidRPr="51D7FDB0" w:rsidR="57F6B2D9">
        <w:rPr>
          <w:sz w:val="20"/>
          <w:szCs w:val="20"/>
        </w:rPr>
        <w:t>confing</w:t>
      </w:r>
      <w:r w:rsidRPr="51D7FDB0" w:rsidR="57F6B2D9">
        <w:rPr>
          <w:sz w:val="20"/>
          <w:szCs w:val="20"/>
        </w:rPr>
        <w:t>)#</w:t>
      </w:r>
    </w:p>
    <w:p xmlns:wp14="http://schemas.microsoft.com/office/word/2010/wordml" w:rsidR="00B83D6C" w:rsidP="00B83D6C" w:rsidRDefault="00B83D6C" w14:paraId="26CFDD1A" wp14:textId="77777777">
      <w:pPr>
        <w:pStyle w:val="AnswerLineL50"/>
      </w:pPr>
      <w:r>
        <w:t>Type your answers here.</w:t>
      </w:r>
    </w:p>
    <w:p xmlns:wp14="http://schemas.microsoft.com/office/word/2010/wordml" w:rsidRPr="00EF7FE8" w:rsidR="003D4AA7" w:rsidP="00C235A2" w:rsidRDefault="003D4AA7" w14:paraId="08F776F5" wp14:textId="77777777">
      <w:pPr>
        <w:pStyle w:val="SubStepAlpha"/>
      </w:pPr>
      <w:bookmarkStart w:name="_GoBack" w:id="0"/>
      <w:bookmarkEnd w:id="0"/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xmlns:wp14="http://schemas.microsoft.com/office/word/2010/wordml" w:rsidR="003D4AA7" w:rsidP="003D4AA7" w:rsidRDefault="003D4AA7" w14:paraId="7830D8A4" wp14:textId="7777777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xmlns:wp14="http://schemas.microsoft.com/office/word/2010/wordml" w:rsidR="003D4AA7" w:rsidP="003D4AA7" w:rsidRDefault="003D4AA7" w14:paraId="2DEB905E" wp14:textId="77777777">
      <w:pPr>
        <w:pStyle w:val="CMD"/>
      </w:pPr>
      <w:r w:rsidRPr="00EF7FE8">
        <w:t>S1#</w:t>
      </w:r>
    </w:p>
    <w:p xmlns:wp14="http://schemas.microsoft.com/office/word/2010/wordml" w:rsidR="003D4AA7" w:rsidP="00C235A2" w:rsidRDefault="003A2CB3" w14:paraId="163F5AF1" wp14:textId="77777777">
      <w:pPr>
        <w:pStyle w:val="Heading2"/>
      </w:pPr>
      <w:r>
        <w:t>Set the Clock</w:t>
      </w:r>
    </w:p>
    <w:p xmlns:wp14="http://schemas.microsoft.com/office/word/2010/wordml" w:rsidRPr="00B83D6C" w:rsidR="003D4AA7" w:rsidP="00B83D6C" w:rsidRDefault="003D4AA7" w14:paraId="3056510D" wp14:textId="77777777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xmlns:wp14="http://schemas.microsoft.com/office/word/2010/wordml" w:rsidR="003D4AA7" w:rsidP="00597CA7" w:rsidRDefault="003D4AA7" w14:paraId="52AAFAFD" wp14:textId="7777777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xmlns:wp14="http://schemas.microsoft.com/office/word/2010/wordml" w:rsidR="003D4AA7" w:rsidP="00B83D6C" w:rsidRDefault="003D4AA7" w14:paraId="138629A4" wp14:textId="77777777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xmlns:wp14="http://schemas.microsoft.com/office/word/2010/wordml" w:rsidRPr="00F0159E" w:rsidR="00B83D6C" w:rsidP="00B83D6C" w:rsidRDefault="00B83D6C" w14:paraId="60842214" wp14:textId="77777777">
      <w:pPr>
        <w:pStyle w:val="Heading4"/>
        <w:rPr>
          <w:rFonts w:eastAsia="Arial" w:cs="Arial"/>
        </w:rPr>
      </w:pPr>
      <w:r>
        <w:t>Question:</w:t>
      </w:r>
    </w:p>
    <w:p xmlns:wp14="http://schemas.microsoft.com/office/word/2010/wordml" w:rsidR="003D4AA7" w:rsidP="001E7B3E" w:rsidRDefault="003D4AA7" w14:paraId="3A933492" wp14:textId="77777777">
      <w:pPr>
        <w:pStyle w:val="BodyTextL50"/>
        <w:spacing w:before="0"/>
      </w:pPr>
      <w:r w:rsidR="003D4AA7">
        <w:rPr/>
        <w:t>What information is displayed? What</w:t>
      </w:r>
      <w:r w:rsidR="00B83D6C">
        <w:rPr/>
        <w:t xml:space="preserve"> is the year that is displayed?</w:t>
      </w:r>
    </w:p>
    <w:p w:rsidR="51D7FDB0" w:rsidP="51D7FDB0" w:rsidRDefault="51D7FDB0" w14:paraId="6CB60477" w14:textId="6EED97E1">
      <w:pPr>
        <w:pStyle w:val="BodyTextL50"/>
        <w:spacing w:before="0"/>
      </w:pPr>
    </w:p>
    <w:p w:rsidR="79FB4EFA" w:rsidP="51D7FDB0" w:rsidRDefault="79FB4EFA" w14:paraId="77747A6B" w14:textId="735FC843">
      <w:pPr>
        <w:pStyle w:val="BodyTextL50"/>
        <w:spacing w:before="0"/>
      </w:pPr>
      <w:r w:rsidR="79FB4EFA">
        <w:rPr/>
        <w:t>Time and date, 1993.</w:t>
      </w:r>
    </w:p>
    <w:p xmlns:wp14="http://schemas.microsoft.com/office/word/2010/wordml" w:rsidR="00B83D6C" w:rsidP="00224BC2" w:rsidRDefault="00B83D6C" w14:paraId="49A7E9F5" wp14:textId="77777777">
      <w:pPr>
        <w:pStyle w:val="AnswerLineL50"/>
        <w:spacing w:before="400" w:after="400"/>
      </w:pPr>
      <w:r>
        <w:t>Type your answers here.</w:t>
      </w:r>
    </w:p>
    <w:p xmlns:wp14="http://schemas.microsoft.com/office/word/2010/wordml" w:rsidR="003D4AA7" w:rsidP="007B488D" w:rsidRDefault="003D4AA7" w14:paraId="20B95650" wp14:textId="77777777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xmlns:wp14="http://schemas.microsoft.com/office/word/2010/wordml" w:rsidR="003D4AA7" w:rsidP="00EA1447" w:rsidRDefault="003D4AA7" w14:paraId="238985D0" wp14:textId="7777777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xmlns:wp14="http://schemas.microsoft.com/office/word/2010/wordml" w:rsidRPr="00F0159E" w:rsidR="00EA1447" w:rsidP="00EA1447" w:rsidRDefault="00EA1447" w14:paraId="4198853A" wp14:textId="7777777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xmlns:wp14="http://schemas.microsoft.com/office/word/2010/wordml" w:rsidR="003D4AA7" w:rsidP="003D4AA7" w:rsidRDefault="00EA1447" w14:paraId="63272947" wp14:textId="7777777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>What information is displayed?</w:t>
      </w:r>
    </w:p>
    <w:p w:rsidR="51D7FDB0" w:rsidP="51D7FDB0" w:rsidRDefault="51D7FDB0" w14:paraId="65A22AEC" w14:textId="08843B7A">
      <w:pPr>
        <w:pStyle w:val="Normal"/>
        <w:spacing w:before="0" w:after="11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</w:p>
    <w:p w:rsidR="34F5F456" w:rsidP="51D7FDB0" w:rsidRDefault="34F5F456" w14:paraId="2A1494B1" w14:textId="2FEEDF07">
      <w:pPr>
        <w:pStyle w:val="Normal"/>
        <w:spacing w:before="0" w:after="110" w:line="253" w:lineRule="auto"/>
        <w:ind w:left="730" w:right="14" w:hanging="10"/>
        <w:jc w:val="both"/>
      </w:pPr>
      <w:r w:rsidRPr="51D7FDB0" w:rsidR="34F5F456">
        <w:rPr>
          <w:rFonts w:ascii="Arial" w:hAnsi="Arial" w:eastAsia="Arial" w:cs="Arial"/>
          <w:noProof w:val="0"/>
          <w:sz w:val="19"/>
          <w:szCs w:val="19"/>
          <w:lang w:val="en-US"/>
        </w:rPr>
        <w:t>% Incomplete command</w:t>
      </w:r>
    </w:p>
    <w:p xmlns:wp14="http://schemas.microsoft.com/office/word/2010/wordml" w:rsidR="00EA1447" w:rsidP="00EA1447" w:rsidRDefault="00EA1447" w14:paraId="332B5C32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7B488D" w:rsidRDefault="003D4AA7" w14:paraId="05C6CBE6" wp14:textId="77777777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xmlns:wp14="http://schemas.microsoft.com/office/word/2010/wordml" w:rsidR="003D4AA7" w:rsidP="00EA1447" w:rsidRDefault="003D4AA7" w14:paraId="6EC3BAFE" wp14:textId="7777777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xmlns:wp14="http://schemas.microsoft.com/office/word/2010/wordml" w:rsidR="00EA1447" w:rsidP="00EA1447" w:rsidRDefault="00EA1447" w14:paraId="646CE85C" wp14:textId="7777777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xmlns:wp14="http://schemas.microsoft.com/office/word/2010/wordml" w:rsidR="003D4AA7" w:rsidP="003D4AA7" w:rsidRDefault="00EA1447" w14:paraId="26001102" wp14:textId="7777777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>What information is displayed?</w:t>
      </w:r>
    </w:p>
    <w:p w:rsidR="51D7FDB0" w:rsidP="51D7FDB0" w:rsidRDefault="51D7FDB0" w14:paraId="03AA0E8C" w14:textId="038B0CF5">
      <w:pPr>
        <w:pStyle w:val="Normal"/>
        <w:spacing w:before="0" w:after="11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</w:p>
    <w:p w:rsidR="2C39F382" w:rsidP="51D7FDB0" w:rsidRDefault="2C39F382" w14:paraId="2825AA65" w14:textId="44351EEE">
      <w:pPr>
        <w:pStyle w:val="Normal"/>
        <w:spacing w:before="0" w:after="11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  <w:r w:rsidRPr="51D7FDB0" w:rsidR="2C39F382">
        <w:rPr>
          <w:rFonts w:eastAsia="Arial" w:cs="Arial"/>
          <w:color w:val="000000" w:themeColor="text1" w:themeTint="FF" w:themeShade="FF"/>
          <w:sz w:val="20"/>
          <w:szCs w:val="20"/>
        </w:rPr>
        <w:t>set</w:t>
      </w:r>
      <w:r>
        <w:tab/>
      </w:r>
      <w:r w:rsidRPr="51D7FDB0" w:rsidR="2C39F382">
        <w:rPr>
          <w:rFonts w:eastAsia="Arial" w:cs="Arial"/>
          <w:color w:val="000000" w:themeColor="text1" w:themeTint="FF" w:themeShade="FF"/>
          <w:sz w:val="20"/>
          <w:szCs w:val="20"/>
        </w:rPr>
        <w:t>Set the time and date</w:t>
      </w:r>
    </w:p>
    <w:p xmlns:wp14="http://schemas.microsoft.com/office/word/2010/wordml" w:rsidR="00EA1447" w:rsidP="00EA1447" w:rsidRDefault="00EA1447" w14:paraId="4BD69591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7B488D" w:rsidRDefault="003D4AA7" w14:paraId="1711D1FD" wp14:textId="77777777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xmlns:wp14="http://schemas.microsoft.com/office/word/2010/wordml" w:rsidR="003D4AA7" w:rsidP="00EA1447" w:rsidRDefault="003D4AA7" w14:paraId="5A7BFB65" wp14:textId="7777777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xmlns:wp14="http://schemas.microsoft.com/office/word/2010/wordml" w:rsidRPr="00F0159E" w:rsidR="00EA1447" w:rsidP="00EA1447" w:rsidRDefault="00EA1447" w14:paraId="4BCAA52B" wp14:textId="7777777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xmlns:wp14="http://schemas.microsoft.com/office/word/2010/wordml" w:rsidR="00EA1447" w:rsidP="51D7FDB0" w:rsidRDefault="003D4AA7" w14:paraId="1EB775FA" wp14:textId="77777777" wp14:noSpellErr="1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szCs w:val="20"/>
        </w:rPr>
      </w:pPr>
      <w:r w:rsidRPr="51D7FDB0" w:rsidR="003D4AA7">
        <w:rPr>
          <w:rFonts w:eastAsia="Arial" w:cs="Arial"/>
          <w:color w:val="000000" w:themeColor="text1" w:themeTint="FF" w:themeShade="FF"/>
          <w:sz w:val="20"/>
          <w:szCs w:val="20"/>
        </w:rPr>
        <w:t>What i</w:t>
      </w: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 xml:space="preserve">nformation is being </w:t>
      </w: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>requested</w:t>
      </w: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>?</w:t>
      </w:r>
    </w:p>
    <w:p w:rsidR="51D7FDB0" w:rsidP="51D7FDB0" w:rsidRDefault="51D7FDB0" w14:paraId="6FF78A0F" w14:textId="687B3241">
      <w:pPr>
        <w:pStyle w:val="Normal"/>
        <w:spacing w:before="0" w:after="11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</w:p>
    <w:p w:rsidR="6ADED8B3" w:rsidP="51D7FDB0" w:rsidRDefault="6ADED8B3" w14:paraId="6059E583" w14:textId="50C0F6AE">
      <w:pPr>
        <w:pStyle w:val="Normal"/>
        <w:spacing w:before="0" w:after="11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  <w:r w:rsidRPr="51D7FDB0" w:rsidR="6ADED8B3">
        <w:rPr>
          <w:rFonts w:eastAsia="Arial" w:cs="Arial"/>
          <w:color w:val="000000" w:themeColor="text1" w:themeTint="FF" w:themeShade="FF"/>
          <w:sz w:val="20"/>
          <w:szCs w:val="20"/>
        </w:rPr>
        <w:t>How to use the set attribute</w:t>
      </w:r>
    </w:p>
    <w:p xmlns:wp14="http://schemas.microsoft.com/office/word/2010/wordml" w:rsidR="00EA1447" w:rsidP="00EA1447" w:rsidRDefault="00EA1447" w14:paraId="31547454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3D4AA7" w:rsidRDefault="003D4AA7" w14:paraId="0CCFAA55" wp14:textId="7777777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51D7FDB0" w:rsidR="003D4AA7">
        <w:rPr>
          <w:rFonts w:eastAsia="Arial" w:cs="Arial"/>
          <w:color w:val="000000" w:themeColor="text1" w:themeTint="FF" w:themeShade="FF"/>
          <w:sz w:val="20"/>
          <w:szCs w:val="20"/>
        </w:rPr>
        <w:t xml:space="preserve">What would have been displayed if only the </w:t>
      </w:r>
      <w:r w:rsidRPr="51D7FDB0" w:rsidR="003D4AA7">
        <w:rPr>
          <w:rFonts w:eastAsia="Arial" w:cs="Arial"/>
          <w:b w:val="1"/>
          <w:bCs w:val="1"/>
          <w:color w:val="000000" w:themeColor="text1" w:themeTint="FF" w:themeShade="FF"/>
          <w:sz w:val="20"/>
          <w:szCs w:val="20"/>
        </w:rPr>
        <w:t>clock set</w:t>
      </w:r>
      <w:r w:rsidRPr="51D7FDB0" w:rsidR="003D4AA7">
        <w:rPr>
          <w:rFonts w:eastAsia="Arial" w:cs="Arial"/>
          <w:color w:val="000000" w:themeColor="text1" w:themeTint="FF" w:themeShade="FF"/>
          <w:sz w:val="20"/>
          <w:szCs w:val="20"/>
        </w:rPr>
        <w:t xml:space="preserve"> command had been entered, and no request for help was ma</w:t>
      </w: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>de by using the question mark?</w:t>
      </w:r>
    </w:p>
    <w:p w:rsidR="51D7FDB0" w:rsidP="51D7FDB0" w:rsidRDefault="51D7FDB0" w14:paraId="263078EF" w14:textId="2536C323">
      <w:pPr>
        <w:pStyle w:val="Normal"/>
        <w:spacing w:before="0" w:after="11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</w:p>
    <w:p w:rsidR="3DE850A6" w:rsidP="51D7FDB0" w:rsidRDefault="3DE850A6" w14:paraId="7F7B66A4" w14:textId="5FF42FF6">
      <w:pPr>
        <w:pStyle w:val="Normal"/>
        <w:spacing w:before="0" w:after="110" w:line="253" w:lineRule="auto"/>
        <w:ind w:left="730" w:right="14" w:hanging="10"/>
        <w:jc w:val="both"/>
      </w:pPr>
      <w:r w:rsidRPr="51D7FDB0" w:rsidR="3DE850A6">
        <w:rPr>
          <w:rFonts w:ascii="Arial" w:hAnsi="Arial" w:eastAsia="Arial" w:cs="Arial"/>
          <w:noProof w:val="0"/>
          <w:sz w:val="19"/>
          <w:szCs w:val="19"/>
          <w:lang w:val="en-US"/>
        </w:rPr>
        <w:t>% Incomplete command</w:t>
      </w:r>
    </w:p>
    <w:p xmlns:wp14="http://schemas.microsoft.com/office/word/2010/wordml" w:rsidR="00EA1447" w:rsidP="00EA1447" w:rsidRDefault="00EA1447" w14:paraId="68949D24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7B488D" w:rsidRDefault="003D4AA7" w14:paraId="0B956A3B" wp14:textId="77777777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xmlns:wp14="http://schemas.microsoft.com/office/word/2010/wordml" w:rsidRPr="00EA1447" w:rsidR="003D4AA7" w:rsidP="00EA1447" w:rsidRDefault="003D4AA7" w14:paraId="026919AB" wp14:textId="7777777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xmlns:wp14="http://schemas.microsoft.com/office/word/2010/wordml" w:rsidRPr="00F0159E" w:rsidR="003D4AA7" w:rsidP="003D4AA7" w:rsidRDefault="003D4AA7" w14:paraId="7D6BF025" wp14:textId="7777777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xmlns:wp14="http://schemas.microsoft.com/office/word/2010/wordml" w:rsidRPr="00EA1447" w:rsidR="003D4AA7" w:rsidP="00EA1447" w:rsidRDefault="003D4AA7" w14:paraId="0907922C" wp14:textId="7777777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xmlns:wp14="http://schemas.microsoft.com/office/word/2010/wordml" w:rsidR="003D4AA7" w:rsidP="00EA1447" w:rsidRDefault="003D4AA7" w14:paraId="688A5276" wp14:textId="7777777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xmlns:wp14="http://schemas.microsoft.com/office/word/2010/wordml" w:rsidRPr="00F0159E" w:rsidR="003D4AA7" w:rsidP="007B488D" w:rsidRDefault="003D4AA7" w14:paraId="06E63F4D" wp14:textId="77777777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xmlns:wp14="http://schemas.microsoft.com/office/word/2010/wordml" w:rsidRPr="00F0159E" w:rsidR="003D4AA7" w:rsidP="00EA1447" w:rsidRDefault="003D4AA7" w14:paraId="4E29D3C1" wp14:textId="7777777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xmlns:wp14="http://schemas.microsoft.com/office/word/2010/wordml" w:rsidR="003D4AA7" w:rsidP="00EA1447" w:rsidRDefault="00AD2C62" w14:paraId="1B9558E9" wp14:textId="77777777">
      <w:pPr>
        <w:pStyle w:val="CMDOutput"/>
      </w:pPr>
      <w:r>
        <w:t>*15:0:4.869 UTC Tue Jan 31 2035</w:t>
      </w:r>
    </w:p>
    <w:p xmlns:wp14="http://schemas.microsoft.com/office/word/2010/wordml" w:rsidR="003D4AA7" w:rsidP="007B488D" w:rsidRDefault="003D4AA7" w14:paraId="578FC890" wp14:textId="77777777">
      <w:pPr>
        <w:pStyle w:val="SubStepAlpha"/>
      </w:pPr>
      <w:r w:rsidRPr="00F0159E">
        <w:t xml:space="preserve">If you were not successful, try the following command to obtain the output above: </w:t>
      </w:r>
    </w:p>
    <w:p xmlns:wp14="http://schemas.microsoft.com/office/word/2010/wordml" w:rsidR="003D4AA7" w:rsidP="00EA1447" w:rsidRDefault="003D4AA7" w14:paraId="0A3ED34D" wp14:textId="7777777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xmlns:wp14="http://schemas.microsoft.com/office/word/2010/wordml" w:rsidRPr="00F0159E" w:rsidR="003D4AA7" w:rsidP="007B488D" w:rsidRDefault="003D4AA7" w14:paraId="53211BA1" wp14:textId="77777777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xmlns:wp14="http://schemas.microsoft.com/office/word/2010/wordml" w:rsidRPr="00A572DC" w:rsidR="003D4AA7" w:rsidP="007B488D" w:rsidRDefault="003D4AA7" w14:paraId="38272C24" wp14:textId="77777777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xmlns:wp14="http://schemas.microsoft.com/office/word/2010/wordml" w:rsidR="003D4AA7" w:rsidP="007B488D" w:rsidRDefault="003D4AA7" w14:paraId="56164FC4" wp14:textId="77777777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xmlns:wp14="http://schemas.microsoft.com/office/word/2010/wordml" w:rsidR="003D4AA7" w:rsidP="00EA1447" w:rsidRDefault="003D4AA7" w14:paraId="7E821B68" wp14:textId="7777777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xmlns:wp14="http://schemas.microsoft.com/office/word/2010/wordml" w:rsidR="00BF065F" w:rsidP="00BF065F" w:rsidRDefault="00BF065F" w14:paraId="7CDC93AA" wp14:textId="77777777">
      <w:pPr>
        <w:pStyle w:val="Heading4"/>
      </w:pPr>
      <w:r>
        <w:t>Question</w:t>
      </w:r>
      <w:r w:rsidR="001E7B3E">
        <w:t>s</w:t>
      </w:r>
      <w:r>
        <w:t>:</w:t>
      </w:r>
    </w:p>
    <w:p xmlns:wp14="http://schemas.microsoft.com/office/word/2010/wordml" w:rsidR="003D4AA7" w:rsidP="001E7B3E" w:rsidRDefault="00EA1447" w14:paraId="6D3F23D9" wp14:textId="77777777">
      <w:pPr>
        <w:pStyle w:val="BodyTextL50"/>
        <w:spacing w:before="0"/>
      </w:pPr>
      <w:r w:rsidR="00EA1447">
        <w:rPr/>
        <w:t>What information was returned?</w:t>
      </w:r>
    </w:p>
    <w:p w:rsidR="51D7FDB0" w:rsidP="51D7FDB0" w:rsidRDefault="51D7FDB0" w14:paraId="24A55367" w14:textId="4BB89993">
      <w:pPr>
        <w:pStyle w:val="BodyTextL50"/>
        <w:spacing w:before="0"/>
      </w:pPr>
    </w:p>
    <w:p w:rsidR="5BD228AC" w:rsidP="51D7FDB0" w:rsidRDefault="5BD228AC" w14:paraId="0E8D8731" w14:textId="1D95ABF3">
      <w:pPr>
        <w:pStyle w:val="BodyTextL50"/>
        <w:spacing w:before="0"/>
      </w:pPr>
      <w:r w:rsidR="5BD228AC">
        <w:rPr/>
        <w:t>Nothing</w:t>
      </w:r>
    </w:p>
    <w:p xmlns:wp14="http://schemas.microsoft.com/office/word/2010/wordml" w:rsidR="00EA1447" w:rsidP="00EA1447" w:rsidRDefault="00EA1447" w14:paraId="36EC3E28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3D4AA7" w:rsidRDefault="003D4AA7" w14:paraId="1E184024" wp14:textId="77777777">
      <w:pPr>
        <w:spacing w:before="0" w:after="0" w:line="265" w:lineRule="auto"/>
        <w:ind w:left="715" w:hanging="10"/>
        <w:rPr>
          <w:rFonts w:ascii="Courier New" w:hAnsi="Courier New" w:eastAsia="Courier New" w:cs="Courier New"/>
          <w:color w:val="000000"/>
          <w:sz w:val="20"/>
        </w:rPr>
      </w:pPr>
      <w:r w:rsidRPr="00F0159E">
        <w:rPr>
          <w:rFonts w:ascii="Courier New" w:hAnsi="Courier New" w:eastAsia="Courier New" w:cs="Courier New"/>
          <w:color w:val="000000"/>
          <w:sz w:val="20"/>
        </w:rPr>
        <w:t xml:space="preserve">S1# </w:t>
      </w:r>
      <w:r w:rsidRPr="00F0159E">
        <w:rPr>
          <w:rFonts w:ascii="Courier New" w:hAnsi="Courier New" w:eastAsia="Courier New" w:cs="Courier New"/>
          <w:b/>
          <w:color w:val="000000"/>
          <w:sz w:val="20"/>
        </w:rPr>
        <w:t>clock</w:t>
      </w:r>
      <w:r w:rsidRPr="00F0159E">
        <w:rPr>
          <w:rFonts w:ascii="Courier New" w:hAnsi="Courier New" w:eastAsia="Courier New" w:cs="Courier New"/>
          <w:color w:val="000000"/>
          <w:sz w:val="20"/>
        </w:rPr>
        <w:t xml:space="preserve"> </w:t>
      </w:r>
    </w:p>
    <w:p xmlns:wp14="http://schemas.microsoft.com/office/word/2010/wordml" w:rsidR="00BF065F" w:rsidP="00BF065F" w:rsidRDefault="00BF065F" w14:paraId="6AA7C89A" wp14:textId="77777777">
      <w:pPr>
        <w:pStyle w:val="Heading4"/>
      </w:pPr>
      <w:r>
        <w:t>Question:</w:t>
      </w:r>
    </w:p>
    <w:p xmlns:wp14="http://schemas.microsoft.com/office/word/2010/wordml" w:rsidR="003D4AA7" w:rsidP="003D4AA7" w:rsidRDefault="00EA1447" w14:paraId="321425C8" wp14:textId="7777777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51D7FDB0" w:rsidR="00EA1447">
        <w:rPr>
          <w:rFonts w:eastAsia="Arial" w:cs="Arial"/>
          <w:color w:val="000000" w:themeColor="text1" w:themeTint="FF" w:themeShade="FF"/>
          <w:sz w:val="20"/>
          <w:szCs w:val="20"/>
        </w:rPr>
        <w:t>What information was returned?</w:t>
      </w:r>
    </w:p>
    <w:p w:rsidR="51D7FDB0" w:rsidP="51D7FDB0" w:rsidRDefault="51D7FDB0" w14:paraId="3F056AC2" w14:textId="162C1353">
      <w:pPr>
        <w:pStyle w:val="Normal"/>
        <w:spacing w:before="0" w:after="50" w:line="253" w:lineRule="auto"/>
        <w:ind w:left="730" w:right="14" w:hanging="10"/>
        <w:jc w:val="both"/>
        <w:rPr>
          <w:rFonts w:eastAsia="Arial" w:cs="Arial"/>
          <w:color w:val="000000" w:themeColor="text1" w:themeTint="FF" w:themeShade="FF"/>
          <w:sz w:val="20"/>
          <w:szCs w:val="20"/>
        </w:rPr>
      </w:pPr>
    </w:p>
    <w:p w:rsidR="7A7D3AB6" w:rsidP="51D7FDB0" w:rsidRDefault="7A7D3AB6" w14:paraId="2A5136B5" w14:textId="125CE7CB">
      <w:pPr>
        <w:pStyle w:val="Normal"/>
        <w:spacing w:before="0" w:after="50" w:line="253" w:lineRule="auto"/>
        <w:ind w:left="730" w:right="14" w:hanging="10"/>
        <w:jc w:val="both"/>
      </w:pPr>
      <w:r w:rsidRPr="51D7FDB0" w:rsidR="7A7D3AB6">
        <w:rPr>
          <w:rFonts w:ascii="Arial" w:hAnsi="Arial" w:eastAsia="Arial" w:cs="Arial"/>
          <w:noProof w:val="0"/>
          <w:sz w:val="19"/>
          <w:szCs w:val="19"/>
          <w:lang w:val="en-US"/>
        </w:rPr>
        <w:t>% Incomplete command</w:t>
      </w:r>
    </w:p>
    <w:p xmlns:wp14="http://schemas.microsoft.com/office/word/2010/wordml" w:rsidR="00EA1447" w:rsidP="00EA1447" w:rsidRDefault="00EA1447" w14:paraId="3934CBF5" wp14:textId="77777777">
      <w:pPr>
        <w:pStyle w:val="AnswerLineL50"/>
      </w:pPr>
      <w:r>
        <w:t>Type your answers here.</w:t>
      </w:r>
    </w:p>
    <w:p xmlns:wp14="http://schemas.microsoft.com/office/word/2010/wordml" w:rsidR="003D4AA7" w:rsidP="00BF065F" w:rsidRDefault="003D4AA7" w14:paraId="1376B292" wp14:textId="77777777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xmlns:wp14="http://schemas.microsoft.com/office/word/2010/wordml" w:rsidR="00BF065F" w:rsidP="00BF065F" w:rsidRDefault="00BF065F" w14:paraId="22ECA56E" wp14:textId="77777777">
      <w:pPr>
        <w:pStyle w:val="Heading4"/>
      </w:pPr>
      <w:r>
        <w:t>Question:</w:t>
      </w:r>
    </w:p>
    <w:p xmlns:wp14="http://schemas.microsoft.com/office/word/2010/wordml" w:rsidR="003D4AA7" w:rsidP="001E7B3E" w:rsidRDefault="003D4AA7" w14:paraId="70BBDBFC" wp14:textId="77777777">
      <w:pPr>
        <w:pStyle w:val="BodyTextL50"/>
        <w:spacing w:before="0"/>
      </w:pPr>
      <w:r w:rsidR="003D4AA7">
        <w:rPr/>
        <w:t>What information was returned?</w:t>
      </w:r>
      <w:r w:rsidR="00EA1447">
        <w:rPr/>
        <w:t xml:space="preserve"> </w:t>
      </w:r>
    </w:p>
    <w:p w:rsidR="51D7FDB0" w:rsidP="51D7FDB0" w:rsidRDefault="51D7FDB0" w14:paraId="7EEE0D8D" w14:textId="26067D15">
      <w:pPr>
        <w:pStyle w:val="BodyTextL50"/>
        <w:spacing w:before="0"/>
      </w:pPr>
    </w:p>
    <w:p w:rsidR="2EDBA09F" w:rsidP="51D7FDB0" w:rsidRDefault="2EDBA09F" w14:paraId="3540EE7D" w14:textId="4E7147FE">
      <w:pPr>
        <w:pStyle w:val="BodyTextL50"/>
        <w:spacing w:before="0"/>
      </w:pPr>
      <w:r w:rsidR="2EDBA09F">
        <w:rPr/>
        <w:t>% Invalid input detected at ‘^' marker.</w:t>
      </w:r>
    </w:p>
    <w:p xmlns:wp14="http://schemas.microsoft.com/office/word/2010/wordml" w:rsidR="00EA1447" w:rsidP="00224BC2" w:rsidRDefault="00EA1447" w14:paraId="67BC7FFF" wp14:textId="4B89CD0D">
      <w:pPr>
        <w:pStyle w:val="AnswerLineL50"/>
        <w:spacing w:before="400" w:after="400"/>
      </w:pPr>
      <w:r w:rsidR="00EA1447">
        <w:rPr/>
        <w:t>Type your answers here.</w:t>
      </w:r>
      <w:r>
        <w:tab/>
      </w:r>
    </w:p>
    <w:p xmlns:wp14="http://schemas.microsoft.com/office/word/2010/wordml" w:rsidRPr="0040247C" w:rsidR="003D4AA7" w:rsidP="00BF065F" w:rsidRDefault="003D4AA7" w14:paraId="672A6659" wp14:textId="77777777">
      <w:pPr>
        <w:pStyle w:val="BodyTextL50"/>
        <w:rPr>
          <w:rStyle w:val="DevConfigGray"/>
        </w:rPr>
      </w:pPr>
    </w:p>
    <w:p xmlns:wp14="http://schemas.microsoft.com/office/word/2010/wordml" w:rsidR="003D4AA7" w:rsidP="00BF065F" w:rsidRDefault="003D4AA7" w14:paraId="0F84F147" wp14:textId="77777777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xmlns:wp14="http://schemas.microsoft.com/office/word/2010/wordml" w:rsidR="00BF065F" w:rsidP="00BF065F" w:rsidRDefault="00BF065F" w14:paraId="6BE28042" wp14:textId="77777777">
      <w:pPr>
        <w:pStyle w:val="Heading4"/>
      </w:pPr>
      <w:r>
        <w:t>Question:</w:t>
      </w:r>
    </w:p>
    <w:p xmlns:wp14="http://schemas.microsoft.com/office/word/2010/wordml" w:rsidR="003D4AA7" w:rsidP="001E7B3E" w:rsidRDefault="003D4AA7" w14:paraId="42C6A156" wp14:textId="77777777">
      <w:pPr>
        <w:pStyle w:val="BodyTextL50"/>
        <w:spacing w:before="0"/>
      </w:pPr>
      <w:r w:rsidR="003D4AA7">
        <w:rPr/>
        <w:t>What information was returned?</w:t>
      </w:r>
    </w:p>
    <w:p w:rsidR="51D7FDB0" w:rsidP="51D7FDB0" w:rsidRDefault="51D7FDB0" w14:paraId="1AF2AE7C" w14:textId="1156407D">
      <w:pPr>
        <w:pStyle w:val="BodyTextL50"/>
        <w:spacing w:before="0"/>
      </w:pPr>
    </w:p>
    <w:p w:rsidR="6D8085D0" w:rsidP="51D7FDB0" w:rsidRDefault="6D8085D0" w14:paraId="14884D60" w14:textId="4E7147FE">
      <w:pPr>
        <w:pStyle w:val="BodyTextL50"/>
        <w:spacing w:before="0"/>
      </w:pPr>
      <w:r w:rsidR="6D8085D0">
        <w:rPr/>
        <w:t>% Invalid input detected at ‘^' marker.</w:t>
      </w:r>
    </w:p>
    <w:p w:rsidR="51D7FDB0" w:rsidP="51D7FDB0" w:rsidRDefault="51D7FDB0" w14:paraId="0D546C51" w14:textId="4E01FFA0">
      <w:pPr>
        <w:pStyle w:val="BodyTextL50"/>
        <w:spacing w:before="0"/>
      </w:pPr>
    </w:p>
    <w:p xmlns:wp14="http://schemas.microsoft.com/office/word/2010/wordml" w:rsidR="00EA1447" w:rsidP="00224BC2" w:rsidRDefault="00EA1447" w14:paraId="39A7D89F" wp14:textId="77777777">
      <w:pPr>
        <w:pStyle w:val="AnswerLineL50"/>
        <w:spacing w:before="400" w:after="400"/>
      </w:pPr>
      <w:r>
        <w:t>Type your answers here.</w:t>
      </w:r>
    </w:p>
    <w:p xmlns:wp14="http://schemas.microsoft.com/office/word/2010/wordml" w:rsidR="00C162C0" w:rsidP="003D4AA7" w:rsidRDefault="00C162C0" w14:paraId="0A37501D" wp14:textId="77777777">
      <w:pPr>
        <w:pStyle w:val="CMDOutput"/>
        <w:rPr>
          <w:rStyle w:val="DevConfigGray"/>
        </w:rPr>
      </w:pPr>
    </w:p>
    <w:p xmlns:wp14="http://schemas.microsoft.com/office/word/2010/wordml" w:rsidR="008174F2" w:rsidP="009B5794" w:rsidRDefault="008174F2" w14:paraId="140CD69C" wp14:textId="77777777">
      <w:pPr>
        <w:pStyle w:val="ConfigWindow"/>
      </w:pPr>
      <w:r>
        <w:t>Close Configuration Window</w:t>
      </w:r>
    </w:p>
    <w:p xmlns:wp14="http://schemas.microsoft.com/office/word/2010/wordml" w:rsidRPr="009B5794" w:rsidR="009B5794" w:rsidP="009B5794" w:rsidRDefault="009B5794" w14:paraId="3B706E66" wp14:textId="77777777">
      <w:pPr>
        <w:pStyle w:val="ConfigWindow"/>
      </w:pPr>
      <w:r w:rsidRPr="009B5794">
        <w:t>End of Document</w:t>
      </w:r>
    </w:p>
    <w:sectPr w:rsidRPr="009B5794" w:rsid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3101D" w:rsidP="00710659" w:rsidRDefault="00A3101D" w14:paraId="02EB378F" wp14:textId="77777777">
      <w:pPr>
        <w:spacing w:after="0" w:line="240" w:lineRule="auto"/>
      </w:pPr>
      <w:r>
        <w:separator/>
      </w:r>
    </w:p>
    <w:p xmlns:wp14="http://schemas.microsoft.com/office/word/2010/wordml" w:rsidR="00A3101D" w:rsidRDefault="00A3101D" w14:paraId="6A05A809" wp14:textId="77777777"/>
  </w:endnote>
  <w:endnote w:type="continuationSeparator" w:id="0">
    <w:p xmlns:wp14="http://schemas.microsoft.com/office/word/2010/wordml" w:rsidR="00A3101D" w:rsidP="00710659" w:rsidRDefault="00A3101D" w14:paraId="5A39BBE3" wp14:textId="77777777">
      <w:pPr>
        <w:spacing w:after="0" w:line="240" w:lineRule="auto"/>
      </w:pPr>
      <w:r>
        <w:continuationSeparator/>
      </w:r>
    </w:p>
    <w:p xmlns:wp14="http://schemas.microsoft.com/office/word/2010/wordml" w:rsidR="00A3101D" w:rsidRDefault="00A3101D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B256A" w:rsidRDefault="003B256A" w14:paraId="4B94D5A5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82B63" w:rsidR="00926CB2" w:rsidP="00E859E3" w:rsidRDefault="008E00D5" w14:paraId="4A7D189C" wp14:textId="77777777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97CA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Pr="0046747B" w:rsidR="00882B63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82B63" w:rsidR="00882B63" w:rsidP="00E859E3" w:rsidRDefault="00882B63" w14:paraId="719916AA" wp14:textId="77777777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97CA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3101D" w:rsidP="00710659" w:rsidRDefault="00A3101D" w14:paraId="0D0B940D" wp14:textId="77777777">
      <w:pPr>
        <w:spacing w:after="0" w:line="240" w:lineRule="auto"/>
      </w:pPr>
      <w:r>
        <w:separator/>
      </w:r>
    </w:p>
    <w:p xmlns:wp14="http://schemas.microsoft.com/office/word/2010/wordml" w:rsidR="00A3101D" w:rsidRDefault="00A3101D" w14:paraId="0E27B00A" wp14:textId="77777777"/>
  </w:footnote>
  <w:footnote w:type="continuationSeparator" w:id="0">
    <w:p xmlns:wp14="http://schemas.microsoft.com/office/word/2010/wordml" w:rsidR="00A3101D" w:rsidP="00710659" w:rsidRDefault="00A3101D" w14:paraId="60061E4C" wp14:textId="77777777">
      <w:pPr>
        <w:spacing w:after="0" w:line="240" w:lineRule="auto"/>
      </w:pPr>
      <w:r>
        <w:continuationSeparator/>
      </w:r>
    </w:p>
    <w:p xmlns:wp14="http://schemas.microsoft.com/office/word/2010/wordml" w:rsidR="00A3101D" w:rsidRDefault="00A3101D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B256A" w:rsidRDefault="003B256A" w14:paraId="5DAB6C7B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xmlns:wp14="http://schemas.microsoft.com/office/word/2010/wordml" w:rsidR="00926CB2" w:rsidP="008402F2" w:rsidRDefault="00C04FA3" w14:paraId="50A9A431" wp14:textId="77777777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926CB2" w:rsidP="006C3FCF" w:rsidRDefault="00882B63" w14:paraId="72A3D3EC" wp14:textId="77777777">
    <w:pPr>
      <w:ind w:left="-288"/>
    </w:pPr>
    <w:r>
      <w:rPr>
        <w:noProof/>
      </w:rPr>
      <w:drawing>
        <wp:inline xmlns:wp14="http://schemas.microsoft.com/office/word/2010/wordprocessingDrawing"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color="000000" w:sz="0" w:space="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E9F4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15FF1DA"/>
    <w:rsid w:val="023EBA55"/>
    <w:rsid w:val="02FBC23B"/>
    <w:rsid w:val="0497929C"/>
    <w:rsid w:val="09293E96"/>
    <w:rsid w:val="1275C131"/>
    <w:rsid w:val="18BFF1BE"/>
    <w:rsid w:val="1AEF82AA"/>
    <w:rsid w:val="1E1BB14F"/>
    <w:rsid w:val="1E9FE371"/>
    <w:rsid w:val="20D1E6EC"/>
    <w:rsid w:val="26B3BBE0"/>
    <w:rsid w:val="2820FB28"/>
    <w:rsid w:val="284F8C41"/>
    <w:rsid w:val="2C39F382"/>
    <w:rsid w:val="2E18EB66"/>
    <w:rsid w:val="2EDBA09F"/>
    <w:rsid w:val="31508C28"/>
    <w:rsid w:val="32804410"/>
    <w:rsid w:val="34F5F456"/>
    <w:rsid w:val="39FF5B0F"/>
    <w:rsid w:val="3DE850A6"/>
    <w:rsid w:val="3F4D70D8"/>
    <w:rsid w:val="4578EB4A"/>
    <w:rsid w:val="470251E4"/>
    <w:rsid w:val="48B08C0C"/>
    <w:rsid w:val="4ECF0A7A"/>
    <w:rsid w:val="4F6BE802"/>
    <w:rsid w:val="51D7FDB0"/>
    <w:rsid w:val="532DD177"/>
    <w:rsid w:val="57AA1E41"/>
    <w:rsid w:val="57F6B2D9"/>
    <w:rsid w:val="5945EEA2"/>
    <w:rsid w:val="5BD228AC"/>
    <w:rsid w:val="676A83F1"/>
    <w:rsid w:val="6ADED8B3"/>
    <w:rsid w:val="6D6E4DC4"/>
    <w:rsid w:val="6D8085D0"/>
    <w:rsid w:val="723DA9DC"/>
    <w:rsid w:val="73DD8F48"/>
    <w:rsid w:val="772A98C6"/>
    <w:rsid w:val="79FB4EFA"/>
    <w:rsid w:val="7A7D3AB6"/>
    <w:rsid w:val="7B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85BB"/>
  <w15:docId w15:val="{0EC24567-AC8E-4B41-BA39-6327886F5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styleId="Heading2Char" w:customStyle="1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BodyTextL25"/>
    <w:qFormat/>
    <w:rsid w:val="00C235A2"/>
    <w:pPr>
      <w:numPr>
        <w:ilvl w:val="4"/>
        <w:numId w:val="21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C235A2"/>
    <w:pPr>
      <w:numPr>
        <w:numId w:val="21"/>
      </w:numPr>
    </w:pPr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C6495E"/>
    <w:rPr>
      <w:rFonts w:ascii="Courier New" w:hAnsi="Courier New" w:eastAsia="Times New Roman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MacroTextChar" w:customStyle="1">
    <w:name w:val="Macro Text Char"/>
    <w:basedOn w:val="DefaultParagraphFont"/>
    <w:link w:val="MacroText"/>
    <w:semiHidden/>
    <w:rsid w:val="00231DCA"/>
    <w:rPr>
      <w:rFonts w:ascii="Courier New" w:hAnsi="Courier New" w:eastAsia="Times New Roman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/>
    <w:semiHidden/>
    <w:rsid w:val="00231DCA"/>
    <w:rPr>
      <w:rFonts w:eastAsia="Times New Roman" w:cs="Arial"/>
    </w:rPr>
  </w:style>
  <w:style w:type="paragraph" w:styleId="BodyTextBold" w:customStyle="1">
    <w:name w:val="Body Text Bold"/>
    <w:basedOn w:val="BodyText"/>
    <w:next w:val="BodyTextL25"/>
    <w:link w:val="BodyTextBoldChar"/>
    <w:qFormat/>
    <w:rsid w:val="00C73E03"/>
    <w:rPr>
      <w:b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/>
    <w:rsid w:val="00C77B2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TaskHead" w:customStyle="1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styleId="TableGrid0" w:customStyle="1">
    <w:name w:val="TableGrid"/>
    <w:rsid w:val="003D4AA7"/>
    <w:rPr>
      <w:rFonts w:ascii="Calibri" w:hAnsi="Calibri"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xmlns:wp14="http://schemas.microsoft.com/office/word/2010/wordml" w:rsidR="00264CB3" w:rsidRDefault="00B306C5" w14:paraId="72EE8D63" wp14:textId="77777777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Lab_Template - ILM_2019_Accessibility.dotx</ap:Template>
  <ap:Application>Microsoft Word for the web</ap:Application>
  <ap:DocSecurity>0</ap:DocSecurity>
  <ap:ScaleCrop>false</ap:ScaleCrop>
  <ap:Company>Cisco Systems,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Packet Tracer - Navigate the IOS</dc:title>
  <dc:creator>SP</dc:creator>
  <dc:description>2015</dc:description>
  <lastModifiedBy>Sebastian Grønbech</lastModifiedBy>
  <revision>4</revision>
  <dcterms:created xsi:type="dcterms:W3CDTF">2019-11-25T15:39:00.0000000Z</dcterms:created>
  <dcterms:modified xsi:type="dcterms:W3CDTF">2024-01-23T02:21:22.8207591Z</dcterms:modified>
</coreProperties>
</file>