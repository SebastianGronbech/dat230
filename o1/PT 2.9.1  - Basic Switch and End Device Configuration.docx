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B59F" w14:textId="77777777" w:rsidR="004D36D7" w:rsidRPr="00FD4A68" w:rsidRDefault="00EC31FE" w:rsidP="00B879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</w:p>
    <w:p w14:paraId="5B139078" w14:textId="77777777" w:rsidR="00D778DF" w:rsidRPr="00E70096" w:rsidRDefault="00D778DF" w:rsidP="00C029DB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14:paraId="15704A9B" w14:textId="77777777" w:rsidTr="001D6F8E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9A213D" w14:textId="77777777"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9EC3C" w14:textId="77777777"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E8BA26" w14:textId="77777777"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A237E" w14:textId="77777777"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C029DB" w14:paraId="0907CC51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FEAC7C5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3CFE9188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0D21D465" w14:textId="44EF3E49" w:rsidR="00C029DB" w:rsidRPr="00E87D62" w:rsidRDefault="002F5186" w:rsidP="00C029DB">
            <w:pPr>
              <w:pStyle w:val="TableText"/>
            </w:pPr>
            <w:r>
              <w:t xml:space="preserve"> </w:t>
            </w:r>
          </w:p>
        </w:tc>
        <w:tc>
          <w:tcPr>
            <w:tcW w:w="2332" w:type="dxa"/>
            <w:vAlign w:val="bottom"/>
          </w:tcPr>
          <w:p w14:paraId="65DDCCD4" w14:textId="77777777" w:rsidR="00C029DB" w:rsidRPr="00E87D62" w:rsidRDefault="00C029DB" w:rsidP="00C029DB">
            <w:pPr>
              <w:pStyle w:val="TableText"/>
            </w:pPr>
            <w:r w:rsidRPr="00E87D62">
              <w:t>255.255.255.0</w:t>
            </w:r>
          </w:p>
        </w:tc>
      </w:tr>
      <w:tr w:rsidR="00C029DB" w14:paraId="67A9AAF3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B35F71A" w14:textId="77777777" w:rsidR="00C029DB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30555259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5444F91F" w14:textId="77777777" w:rsidR="00C029DB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7515FD77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71E7D3D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73101BB1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4C035953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3786A117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42DEC453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55C28416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67B78C3D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078BDC67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1B92FF89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7161F35F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22523482" w14:textId="77777777" w:rsidR="00D778DF" w:rsidRPr="00E70096" w:rsidRDefault="00D778DF" w:rsidP="00C029DB">
      <w:pPr>
        <w:pStyle w:val="Heading1"/>
      </w:pPr>
      <w:r w:rsidRPr="00E70096">
        <w:t>Objectives</w:t>
      </w:r>
    </w:p>
    <w:p w14:paraId="46B5240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14:paraId="2E335731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14:paraId="02A4ACF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14:paraId="028B97F5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14:paraId="405155E4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14:paraId="0B58EC09" w14:textId="77777777" w:rsidR="00C029DB" w:rsidRPr="00C07FD9" w:rsidRDefault="00C029DB" w:rsidP="00C029DB">
      <w:pPr>
        <w:pStyle w:val="Heading1"/>
      </w:pPr>
      <w:r>
        <w:t>Scenario</w:t>
      </w:r>
    </w:p>
    <w:p w14:paraId="6D63C9CB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Default="00C029DB" w:rsidP="00C029DB">
      <w:pPr>
        <w:pStyle w:val="Heading1"/>
        <w:spacing w:line="276" w:lineRule="auto"/>
      </w:pPr>
      <w:r>
        <w:t>Instructions</w:t>
      </w:r>
    </w:p>
    <w:p w14:paraId="6DBCF84E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058EC22C" w14:textId="77777777" w:rsidR="00C029DB" w:rsidRDefault="00C029DB" w:rsidP="00C029DB">
      <w:pPr>
        <w:pStyle w:val="Heading1"/>
      </w:pPr>
      <w:r>
        <w:t>Requirements</w:t>
      </w:r>
    </w:p>
    <w:p w14:paraId="596DA09E" w14:textId="369D367D" w:rsidR="008F0703" w:rsidRDefault="008F0703" w:rsidP="00C029DB">
      <w:pPr>
        <w:pStyle w:val="Bulletlevel1"/>
        <w:spacing w:before="60" w:after="60" w:line="276" w:lineRule="auto"/>
      </w:pPr>
      <w:r>
        <w:t>Decide names and IP addresses for switches and end-devices</w:t>
      </w:r>
      <w:r w:rsidR="00642085">
        <w:t xml:space="preserve"> – i.e., </w:t>
      </w:r>
      <w:r w:rsidR="009C5225">
        <w:t>fill in the table above.</w:t>
      </w:r>
    </w:p>
    <w:p w14:paraId="50BBD2F2" w14:textId="264FAB5C" w:rsidR="00C029DB" w:rsidRDefault="00C029DB" w:rsidP="00C029DB">
      <w:pPr>
        <w:pStyle w:val="Bulletlevel1"/>
        <w:spacing w:before="60" w:after="60" w:line="276" w:lineRule="auto"/>
      </w:pPr>
      <w:r>
        <w:t>Use a console connection to access each switch.</w:t>
      </w:r>
    </w:p>
    <w:p w14:paraId="50987A42" w14:textId="64531295" w:rsidR="00C029DB" w:rsidRDefault="007A2D97" w:rsidP="00C029DB">
      <w:pPr>
        <w:pStyle w:val="Bulletlevel1"/>
        <w:spacing w:before="60" w:after="60" w:line="276" w:lineRule="auto"/>
      </w:pPr>
      <w:r>
        <w:t>Set the hostnames for the switches</w:t>
      </w:r>
      <w:r w:rsidR="00EC31FE">
        <w:t>: ___________ and __________.</w:t>
      </w:r>
    </w:p>
    <w:p w14:paraId="049728D8" w14:textId="2125AF6D" w:rsidR="00C029DB" w:rsidRDefault="00CC5C24" w:rsidP="00C029DB">
      <w:pPr>
        <w:pStyle w:val="Bulletlevel1"/>
        <w:spacing w:before="60" w:after="60" w:line="276" w:lineRule="auto"/>
      </w:pPr>
      <w:r>
        <w:t>Set</w:t>
      </w:r>
      <w:r w:rsidR="00C20BE4">
        <w:t xml:space="preserve"> </w:t>
      </w:r>
      <w:r w:rsidR="00B56E4C">
        <w:t>a password</w:t>
      </w:r>
      <w:r w:rsidR="00C029DB">
        <w:t xml:space="preserve"> for all lines</w:t>
      </w:r>
      <w:r w:rsidR="00C20BE4">
        <w:t>: __________</w:t>
      </w:r>
      <w:r w:rsidR="00C029DB">
        <w:t>.</w:t>
      </w:r>
      <w:r w:rsidR="00C20BE4">
        <w:t xml:space="preserve"> </w:t>
      </w:r>
    </w:p>
    <w:p w14:paraId="3606AB67" w14:textId="0664ABC1" w:rsidR="00C029DB" w:rsidRDefault="00CC5C24" w:rsidP="00C029DB">
      <w:pPr>
        <w:pStyle w:val="Bulletlevel1"/>
        <w:spacing w:before="60" w:after="60" w:line="276" w:lineRule="auto"/>
      </w:pPr>
      <w:r>
        <w:t>Set</w:t>
      </w:r>
      <w:r w:rsidR="007877FD">
        <w:t xml:space="preserve"> secret password: _________</w:t>
      </w:r>
      <w:r w:rsidR="00C029DB">
        <w:t>.</w:t>
      </w:r>
      <w:r w:rsidR="007877FD">
        <w:t xml:space="preserve"> </w:t>
      </w:r>
    </w:p>
    <w:p w14:paraId="38EA6C74" w14:textId="77777777"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</w:p>
    <w:p w14:paraId="144F7669" w14:textId="77777777"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14:paraId="477E4C92" w14:textId="77777777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534C603E" w14:textId="77777777"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</w:p>
    <w:p w14:paraId="3415173F" w14:textId="77777777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devices.</w:t>
      </w:r>
    </w:p>
    <w:p w14:paraId="282994DE" w14:textId="77777777" w:rsidR="00C029DB" w:rsidRDefault="00C029DB" w:rsidP="00C029DB">
      <w:pPr>
        <w:pStyle w:val="BodyTextL25"/>
      </w:pPr>
      <w:r w:rsidRPr="008E3D54">
        <w:rPr>
          <w:b/>
        </w:rPr>
        <w:lastRenderedPageBreak/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5E40DF57" w14:textId="77777777" w:rsidR="00C029DB" w:rsidRDefault="00C029DB" w:rsidP="00C029DB">
      <w:pPr>
        <w:pStyle w:val="ConfigWindow"/>
      </w:pPr>
      <w:r>
        <w:t>End of Document</w:t>
      </w:r>
    </w:p>
    <w:sectPr w:rsidR="00C029DB" w:rsidSect="008250D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732AE" w14:textId="77777777" w:rsidR="007672DD" w:rsidRDefault="007672DD" w:rsidP="00710659">
      <w:pPr>
        <w:spacing w:after="0" w:line="240" w:lineRule="auto"/>
      </w:pPr>
      <w:r>
        <w:separator/>
      </w:r>
    </w:p>
    <w:p w14:paraId="4A100837" w14:textId="77777777" w:rsidR="007672DD" w:rsidRDefault="007672DD"/>
  </w:endnote>
  <w:endnote w:type="continuationSeparator" w:id="0">
    <w:p w14:paraId="06B858BC" w14:textId="77777777" w:rsidR="007672DD" w:rsidRDefault="007672DD" w:rsidP="00710659">
      <w:pPr>
        <w:spacing w:after="0" w:line="240" w:lineRule="auto"/>
      </w:pPr>
      <w:r>
        <w:continuationSeparator/>
      </w:r>
    </w:p>
    <w:p w14:paraId="6930CEB4" w14:textId="77777777" w:rsidR="007672DD" w:rsidRDefault="007672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C6BC" w14:textId="5E66F04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D09DA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16A5" w14:textId="02EC633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D09DA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20F03" w14:textId="77777777" w:rsidR="007672DD" w:rsidRDefault="007672DD" w:rsidP="00710659">
      <w:pPr>
        <w:spacing w:after="0" w:line="240" w:lineRule="auto"/>
      </w:pPr>
      <w:r>
        <w:separator/>
      </w:r>
    </w:p>
    <w:p w14:paraId="51E6B13E" w14:textId="77777777" w:rsidR="007672DD" w:rsidRDefault="007672DD"/>
  </w:footnote>
  <w:footnote w:type="continuationSeparator" w:id="0">
    <w:p w14:paraId="6A5CE22B" w14:textId="77777777" w:rsidR="007672DD" w:rsidRDefault="007672DD" w:rsidP="00710659">
      <w:pPr>
        <w:spacing w:after="0" w:line="240" w:lineRule="auto"/>
      </w:pPr>
      <w:r>
        <w:continuationSeparator/>
      </w:r>
    </w:p>
    <w:p w14:paraId="085D8383" w14:textId="77777777" w:rsidR="007672DD" w:rsidRDefault="007672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4841549">
    <w:abstractNumId w:val="5"/>
  </w:num>
  <w:num w:numId="2" w16cid:durableId="1920404525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56353241">
    <w:abstractNumId w:val="2"/>
  </w:num>
  <w:num w:numId="4" w16cid:durableId="280846012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54135323">
    <w:abstractNumId w:val="3"/>
  </w:num>
  <w:num w:numId="6" w16cid:durableId="1860389368">
    <w:abstractNumId w:val="0"/>
  </w:num>
  <w:num w:numId="7" w16cid:durableId="626161595">
    <w:abstractNumId w:val="1"/>
  </w:num>
  <w:num w:numId="8" w16cid:durableId="124236790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6234362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00A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186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06E6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085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0F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7FD"/>
    <w:rsid w:val="00787CC1"/>
    <w:rsid w:val="007928B7"/>
    <w:rsid w:val="00792F4E"/>
    <w:rsid w:val="0079398D"/>
    <w:rsid w:val="00796C25"/>
    <w:rsid w:val="007A287C"/>
    <w:rsid w:val="007A2D97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09DA"/>
    <w:rsid w:val="008D23DF"/>
    <w:rsid w:val="008D73BF"/>
    <w:rsid w:val="008D7F09"/>
    <w:rsid w:val="008E00D5"/>
    <w:rsid w:val="008E5B64"/>
    <w:rsid w:val="008E7DAA"/>
    <w:rsid w:val="008F0094"/>
    <w:rsid w:val="008F03EF"/>
    <w:rsid w:val="008F0703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918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225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6E4C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0BE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6B23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5C24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31FE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49476C"/>
    <w:rsid w:val="00526054"/>
    <w:rsid w:val="007637EC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Aitor Martin Rodriguez</cp:lastModifiedBy>
  <cp:revision>23</cp:revision>
  <cp:lastPrinted>2019-11-25T20:02:00Z</cp:lastPrinted>
  <dcterms:created xsi:type="dcterms:W3CDTF">2019-11-25T19:59:00Z</dcterms:created>
  <dcterms:modified xsi:type="dcterms:W3CDTF">2023-01-18T10:44:00Z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2023-01-18T10:20:56Z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2352903b-8be8-4a1f-9e6a-95e7f737eef5</vt:lpwstr>
  </property>
  <property fmtid="{D5CDD505-2E9C-101B-9397-08002B2CF9AE}" pid="8" name="MSIP_Label_2b7fce66-bf2d-46b5-b59a-9f0018501bcd_ContentBits">
    <vt:lpwstr>0</vt:lpwstr>
  </property>
</Properties>
</file>