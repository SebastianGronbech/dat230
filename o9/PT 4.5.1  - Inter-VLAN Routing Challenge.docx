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B240" w14:textId="4C310C08" w:rsidR="004D36D7" w:rsidRPr="00FD4A68" w:rsidRDefault="00F0561C" w:rsidP="0013062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27349" w:rsidRPr="00327349">
            <w:t>Packet Tracer - Inter-VLAN Routing Challenge</w:t>
          </w:r>
        </w:sdtContent>
      </w:sdt>
    </w:p>
    <w:p w14:paraId="644C5ACA" w14:textId="77777777" w:rsidR="00327349" w:rsidRDefault="00327349" w:rsidP="005E2BDE">
      <w:pPr>
        <w:pStyle w:val="Heading1"/>
      </w:pPr>
      <w: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327349" w14:paraId="76E80492" w14:textId="77777777" w:rsidTr="006A5C65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327349" w14:paraId="3209ADCD" w14:textId="77777777" w:rsidTr="006A5C65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E87D62" w:rsidRDefault="00327349" w:rsidP="00327349">
            <w:pPr>
              <w:pStyle w:val="TableText"/>
            </w:pPr>
            <w:r w:rsidRPr="00E87D62">
              <w:t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E87D62" w:rsidRDefault="00327349" w:rsidP="00327349">
            <w:pPr>
              <w:pStyle w:val="TableText"/>
            </w:pPr>
            <w:r>
              <w:t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E87D62" w:rsidRDefault="00327349" w:rsidP="00327349">
            <w:pPr>
              <w:pStyle w:val="TableText"/>
            </w:pPr>
            <w:r>
              <w:t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E87D62" w:rsidRDefault="00327349" w:rsidP="00327349">
            <w:pPr>
              <w:pStyle w:val="TableText"/>
            </w:pPr>
            <w:r>
              <w:t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E87D62" w:rsidRDefault="00327349" w:rsidP="00327349">
            <w:pPr>
              <w:pStyle w:val="TableText"/>
            </w:pPr>
            <w:r w:rsidRPr="00E87D62">
              <w:t>N/A</w:t>
            </w:r>
          </w:p>
        </w:tc>
      </w:tr>
      <w:tr w:rsidR="00327349" w14:paraId="7A71BC5A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1652C7" w:rsidRDefault="007014B4" w:rsidP="009E3950">
            <w:pPr>
              <w:pStyle w:val="ConfigWindow"/>
            </w:pPr>
            <w:bookmarkStart w:id="0" w:name="_GoBack" w:colFirst="4" w:colLast="4"/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E87D62" w:rsidRDefault="00327349" w:rsidP="00327349">
            <w:pPr>
              <w:pStyle w:val="TableText"/>
            </w:pPr>
            <w:r>
              <w:t>G0/1.10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E87D62" w:rsidRDefault="00327349" w:rsidP="00327349">
            <w:pPr>
              <w:pStyle w:val="TableText"/>
            </w:pPr>
            <w:r>
              <w:t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506E8FB0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E87D62" w:rsidRDefault="00327349" w:rsidP="00327349">
            <w:pPr>
              <w:pStyle w:val="TableText"/>
            </w:pPr>
            <w:r>
              <w:t>G0/1.20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E87D62" w:rsidRDefault="00327349" w:rsidP="00327349">
            <w:pPr>
              <w:pStyle w:val="TableText"/>
            </w:pPr>
            <w:r>
              <w:t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7A23B01C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E87D62" w:rsidRDefault="00327349" w:rsidP="00327349">
            <w:pPr>
              <w:pStyle w:val="TableText"/>
            </w:pPr>
            <w:r>
              <w:t>G0/1.30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E87D62" w:rsidRDefault="00327349" w:rsidP="00327349">
            <w:pPr>
              <w:pStyle w:val="TableText"/>
            </w:pPr>
            <w:r>
              <w:t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2B41D71E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E87D62" w:rsidRDefault="00327349" w:rsidP="00327349">
            <w:pPr>
              <w:pStyle w:val="TableText"/>
            </w:pPr>
            <w:r>
              <w:t>G0/1.88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E87D62" w:rsidRDefault="00327349" w:rsidP="00327349">
            <w:pPr>
              <w:pStyle w:val="TableText"/>
            </w:pPr>
            <w:r>
              <w:t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67118089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E87D62" w:rsidRDefault="00327349" w:rsidP="00327349">
            <w:pPr>
              <w:pStyle w:val="TableText"/>
            </w:pPr>
            <w:r>
              <w:t>G0/1.99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bookmarkEnd w:id="0"/>
      <w:tr w:rsidR="00327349" w14:paraId="00593EDB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E87D62" w:rsidRDefault="00327349" w:rsidP="00327349">
            <w:pPr>
              <w:pStyle w:val="TableText"/>
            </w:pPr>
            <w:r>
              <w:t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E87D62" w:rsidRDefault="00327349" w:rsidP="00327349">
            <w:pPr>
              <w:pStyle w:val="TableText"/>
            </w:pPr>
            <w:r>
              <w:t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E87D62" w:rsidRDefault="00327349" w:rsidP="00327349">
            <w:pPr>
              <w:pStyle w:val="TableText"/>
            </w:pPr>
            <w:r>
              <w:t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21E2440C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</w:tr>
      <w:tr w:rsidR="00327349" w14:paraId="4AFB75C8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Default="00327349" w:rsidP="00327349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Default="00327349" w:rsidP="00327349">
            <w:pPr>
              <w:pStyle w:val="TableText"/>
            </w:pPr>
            <w:r>
              <w:t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0AFDF061" w14:textId="77777777" w:rsidR="00327349" w:rsidRDefault="00327349" w:rsidP="00327349">
            <w:pPr>
              <w:pStyle w:val="TableText"/>
            </w:pPr>
            <w:r>
              <w:t>172.17.10.1</w:t>
            </w:r>
          </w:p>
        </w:tc>
      </w:tr>
      <w:tr w:rsidR="00327349" w14:paraId="429728CE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Default="00327349" w:rsidP="00327349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Default="00327349" w:rsidP="00327349">
            <w:pPr>
              <w:pStyle w:val="TableText"/>
            </w:pPr>
            <w:r>
              <w:t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7FAD9E19" w14:textId="77777777" w:rsidR="00327349" w:rsidRDefault="00327349" w:rsidP="00327349">
            <w:pPr>
              <w:pStyle w:val="TableText"/>
            </w:pPr>
            <w:r>
              <w:t>172.17.20.1</w:t>
            </w:r>
          </w:p>
        </w:tc>
      </w:tr>
      <w:tr w:rsidR="00327349" w14:paraId="2F69C97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Default="00327349" w:rsidP="00327349">
            <w:pPr>
              <w:pStyle w:val="TableText"/>
            </w:pPr>
            <w:r>
              <w:t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Default="00327349" w:rsidP="00327349">
            <w:pPr>
              <w:pStyle w:val="TableText"/>
            </w:pPr>
            <w:r>
              <w:t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3B510CEE" w14:textId="77777777" w:rsidR="00327349" w:rsidRDefault="00327349" w:rsidP="00327349">
            <w:pPr>
              <w:pStyle w:val="TableText"/>
            </w:pPr>
            <w:r>
              <w:t>172.17.30.1</w:t>
            </w:r>
          </w:p>
        </w:tc>
      </w:tr>
      <w:tr w:rsidR="00C66593" w14:paraId="143B599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Default="00C66593" w:rsidP="00C66593">
            <w:pPr>
              <w:pStyle w:val="TableText"/>
            </w:pPr>
            <w:r>
              <w:t>Server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Default="00C66593" w:rsidP="00C66593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Default="00C66593" w:rsidP="00C66593">
            <w:pPr>
              <w:pStyle w:val="TableText"/>
            </w:pPr>
            <w:r>
              <w:t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Default="00C66593" w:rsidP="00C66593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Default="00C66593" w:rsidP="00C66593">
            <w:pPr>
              <w:pStyle w:val="TableText"/>
            </w:pPr>
            <w:r w:rsidRPr="00C66593">
              <w:t>172.17.50.1</w:t>
            </w:r>
          </w:p>
        </w:tc>
      </w:tr>
    </w:tbl>
    <w:p w14:paraId="08620318" w14:textId="77777777" w:rsidR="00327349" w:rsidRDefault="00770E0A" w:rsidP="005E2BDE">
      <w:pPr>
        <w:pStyle w:val="Heading1"/>
      </w:pPr>
      <w:r>
        <w:t>VLAN and Port Assignments Table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770E0A" w:rsidRPr="00E87D62" w14:paraId="429971D3" w14:textId="77777777" w:rsidTr="006A5C65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Default="00770E0A" w:rsidP="00C86080">
            <w:pPr>
              <w:pStyle w:val="TableHeading"/>
            </w:pPr>
            <w:r>
              <w:t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E87D62" w:rsidRDefault="00770E0A" w:rsidP="00C86080">
            <w:pPr>
              <w:pStyle w:val="TableHeading"/>
            </w:pPr>
            <w:r>
              <w:t>Name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E87D62" w:rsidRDefault="00770E0A" w:rsidP="00C86080">
            <w:pPr>
              <w:pStyle w:val="TableHeading"/>
            </w:pPr>
            <w:r>
              <w:t>Interface</w:t>
            </w:r>
          </w:p>
        </w:tc>
      </w:tr>
      <w:tr w:rsidR="00770E0A" w:rsidRPr="008E1FA6" w14:paraId="7E7B458C" w14:textId="77777777" w:rsidTr="009E395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8E1FA6" w:rsidRDefault="00770E0A" w:rsidP="00C86080">
            <w:pPr>
              <w:pStyle w:val="TableText"/>
            </w:pPr>
            <w:r w:rsidRPr="008E1FA6">
              <w:t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8E1FA6" w:rsidRDefault="00770E0A" w:rsidP="00C86080">
            <w:pPr>
              <w:pStyle w:val="TableText"/>
            </w:pPr>
            <w:r w:rsidRPr="008E1FA6">
              <w:t>Faculty/Staff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8E1FA6" w:rsidRDefault="00770E0A" w:rsidP="00C86080">
            <w:pPr>
              <w:pStyle w:val="TableText"/>
            </w:pPr>
            <w:r w:rsidRPr="008E1FA6">
              <w:t>F0/11-17</w:t>
            </w:r>
          </w:p>
        </w:tc>
      </w:tr>
      <w:tr w:rsidR="00770E0A" w:rsidRPr="008E1FA6" w14:paraId="3BFA005C" w14:textId="77777777" w:rsidTr="009E395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8E1FA6" w:rsidRDefault="00770E0A" w:rsidP="00C86080">
            <w:pPr>
              <w:pStyle w:val="TableText"/>
            </w:pPr>
            <w:r w:rsidRPr="008E1FA6">
              <w:t>20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8E1FA6" w:rsidRDefault="00770E0A" w:rsidP="00C86080">
            <w:pPr>
              <w:pStyle w:val="TableText"/>
            </w:pPr>
            <w:r w:rsidRPr="008E1FA6">
              <w:t>Students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8E1FA6" w:rsidRDefault="00770E0A" w:rsidP="00C86080">
            <w:pPr>
              <w:pStyle w:val="TableText"/>
            </w:pPr>
            <w:r w:rsidRPr="008E1FA6">
              <w:t>F0/18-24</w:t>
            </w:r>
          </w:p>
        </w:tc>
      </w:tr>
      <w:tr w:rsidR="00770E0A" w:rsidRPr="008E1FA6" w14:paraId="67842FC2" w14:textId="77777777" w:rsidTr="009E395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8E1FA6" w:rsidRDefault="00770E0A" w:rsidP="00C86080">
            <w:pPr>
              <w:pStyle w:val="TableText"/>
            </w:pPr>
            <w:r w:rsidRPr="008E1FA6">
              <w:t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8E1FA6" w:rsidRDefault="00770E0A" w:rsidP="00C86080">
            <w:pPr>
              <w:pStyle w:val="TableText"/>
            </w:pPr>
            <w:proofErr w:type="gramStart"/>
            <w:r w:rsidRPr="008E1FA6">
              <w:t>Guest(</w:t>
            </w:r>
            <w:proofErr w:type="gramEnd"/>
            <w:r w:rsidRPr="008E1FA6">
              <w:t>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8E1FA6" w:rsidRDefault="00770E0A" w:rsidP="00C86080">
            <w:pPr>
              <w:pStyle w:val="TableText"/>
            </w:pPr>
            <w:r w:rsidRPr="008E1FA6">
              <w:t>F0/6-10</w:t>
            </w:r>
          </w:p>
        </w:tc>
      </w:tr>
      <w:tr w:rsidR="00770E0A" w:rsidRPr="008E1FA6" w14:paraId="2B25702B" w14:textId="77777777" w:rsidTr="009E395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8E1FA6" w:rsidRDefault="00770E0A" w:rsidP="00C86080">
            <w:pPr>
              <w:pStyle w:val="TableText"/>
            </w:pPr>
            <w:r w:rsidRPr="008E1FA6">
              <w:t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8E1FA6" w:rsidRDefault="00770E0A" w:rsidP="00C86080">
            <w:pPr>
              <w:pStyle w:val="TableText"/>
            </w:pPr>
            <w:r w:rsidRPr="008E1FA6">
              <w:t>Native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8E1FA6" w:rsidRDefault="00770E0A" w:rsidP="00C86080">
            <w:pPr>
              <w:pStyle w:val="TableText"/>
            </w:pPr>
            <w:r>
              <w:t>G0/1</w:t>
            </w:r>
          </w:p>
        </w:tc>
      </w:tr>
      <w:tr w:rsidR="00770E0A" w:rsidRPr="008E1FA6" w14:paraId="438BD9C5" w14:textId="77777777" w:rsidTr="009E395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8E1FA6" w:rsidRDefault="00770E0A" w:rsidP="00C86080">
            <w:pPr>
              <w:pStyle w:val="TableText"/>
            </w:pPr>
            <w:r w:rsidRPr="008E1FA6">
              <w:t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8E1FA6" w:rsidRDefault="00770E0A" w:rsidP="00C86080">
            <w:pPr>
              <w:pStyle w:val="TableText"/>
            </w:pPr>
            <w:r w:rsidRPr="008E1FA6">
              <w:t>Management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8E1FA6" w:rsidRDefault="00770E0A" w:rsidP="00C86080">
            <w:pPr>
              <w:pStyle w:val="TableText"/>
            </w:pPr>
            <w:r w:rsidRPr="008E1FA6">
              <w:t>VLAN 99</w:t>
            </w:r>
          </w:p>
        </w:tc>
      </w:tr>
    </w:tbl>
    <w:p w14:paraId="672E44E3" w14:textId="77777777" w:rsidR="00770E0A" w:rsidRDefault="00770E0A" w:rsidP="005E2BDE">
      <w:pPr>
        <w:pStyle w:val="Heading1"/>
      </w:pPr>
      <w:r>
        <w:t>Scenario</w:t>
      </w:r>
    </w:p>
    <w:p w14:paraId="7515AF00" w14:textId="77777777" w:rsidR="00770E0A" w:rsidRDefault="00770E0A" w:rsidP="00770E0A">
      <w:pPr>
        <w:pStyle w:val="BodyTextL25"/>
      </w:pPr>
      <w:r>
        <w:t>In this activity, you will demonstrate and reinforce your ability to implement inter-VLAN routing, including configuring IP addresses, VLANs, trunking, and subinterfaces.</w:t>
      </w:r>
    </w:p>
    <w:p w14:paraId="5BE77A79" w14:textId="77777777" w:rsidR="00770E0A" w:rsidRDefault="00770E0A" w:rsidP="005E2BDE">
      <w:pPr>
        <w:pStyle w:val="Heading1"/>
      </w:pPr>
      <w:r>
        <w:t>Instructions</w:t>
      </w:r>
    </w:p>
    <w:p w14:paraId="5A526E50" w14:textId="77777777" w:rsidR="00770E0A" w:rsidRDefault="00770E0A" w:rsidP="00770E0A">
      <w:pPr>
        <w:pStyle w:val="BodyTextL25"/>
      </w:pPr>
      <w:r>
        <w:t>Configure the devices to meet the following requirements.</w:t>
      </w:r>
    </w:p>
    <w:p w14:paraId="275EE4A8" w14:textId="3B3179D2" w:rsidR="00770E0A" w:rsidRDefault="00770E0A" w:rsidP="00770E0A">
      <w:pPr>
        <w:pStyle w:val="Bulletlevel1"/>
      </w:pPr>
      <w:r w:rsidRPr="00770E0A">
        <w:t>Assign IP addressing to R1 and S1 based on the Addressing Table.</w:t>
      </w:r>
    </w:p>
    <w:p w14:paraId="52A78FA3" w14:textId="77777777" w:rsidR="00FD2472" w:rsidRPr="00770E0A" w:rsidRDefault="00FD2472" w:rsidP="00FD2472">
      <w:pPr>
        <w:pStyle w:val="Bulletlevel1"/>
      </w:pPr>
      <w:r w:rsidRPr="00770E0A">
        <w:t>Configure the default gateway on S1.</w:t>
      </w:r>
    </w:p>
    <w:p w14:paraId="7E76C297" w14:textId="21A6A7C8" w:rsidR="00770E0A" w:rsidRPr="00770E0A" w:rsidRDefault="00770E0A" w:rsidP="00770E0A">
      <w:pPr>
        <w:pStyle w:val="Bulletlevel1"/>
      </w:pPr>
      <w:r w:rsidRPr="00770E0A">
        <w:lastRenderedPageBreak/>
        <w:t>Create, name</w:t>
      </w:r>
      <w:r w:rsidR="001236BE">
        <w:t>,</w:t>
      </w:r>
      <w:r w:rsidRPr="00770E0A">
        <w:t xml:space="preserve"> and assign VLANs on S1 based on the VLAN and Port Assignments Table. Ports should be in access mode.</w:t>
      </w:r>
      <w:r w:rsidR="00BE279C">
        <w:t xml:space="preserve"> Your VLAN names should match the names in the table exactly.</w:t>
      </w:r>
    </w:p>
    <w:p w14:paraId="2D141896" w14:textId="7C8C1A3E" w:rsidR="00770E0A" w:rsidRPr="00770E0A" w:rsidRDefault="00770E0A" w:rsidP="00770E0A">
      <w:pPr>
        <w:pStyle w:val="Bulletlevel1"/>
      </w:pPr>
      <w:r w:rsidRPr="00770E0A">
        <w:t xml:space="preserve">Configure </w:t>
      </w:r>
      <w:r w:rsidR="00E12706">
        <w:t xml:space="preserve">G0/1 of </w:t>
      </w:r>
      <w:r w:rsidRPr="00770E0A">
        <w:t xml:space="preserve">S1 </w:t>
      </w:r>
      <w:r w:rsidR="001652C7">
        <w:t xml:space="preserve">as a static </w:t>
      </w:r>
      <w:r w:rsidRPr="00770E0A">
        <w:t>trunk</w:t>
      </w:r>
      <w:r w:rsidR="00CD2B2A">
        <w:t xml:space="preserve"> and assign the native VLAN.</w:t>
      </w:r>
    </w:p>
    <w:p w14:paraId="56BAF800" w14:textId="0B17ABEC" w:rsidR="00770E0A" w:rsidRPr="00770E0A" w:rsidRDefault="00770E0A" w:rsidP="00770E0A">
      <w:pPr>
        <w:pStyle w:val="Bulletlevel1"/>
      </w:pPr>
      <w:r w:rsidRPr="00BE279C">
        <w:rPr>
          <w:b/>
        </w:rPr>
        <w:t>All</w:t>
      </w:r>
      <w:r w:rsidRPr="00770E0A">
        <w:t xml:space="preserve"> ports </w:t>
      </w:r>
      <w:r w:rsidR="00C66593">
        <w:t xml:space="preserve">that are </w:t>
      </w:r>
      <w:r w:rsidRPr="00770E0A">
        <w:t>not assigned to a VLAN should be disabled.</w:t>
      </w:r>
    </w:p>
    <w:p w14:paraId="5DC8F822" w14:textId="77777777" w:rsidR="00770E0A" w:rsidRPr="00770E0A" w:rsidRDefault="00770E0A" w:rsidP="00770E0A">
      <w:pPr>
        <w:pStyle w:val="Bulletlevel1"/>
      </w:pPr>
      <w:r w:rsidRPr="00770E0A">
        <w:t>Configure inter-VLAN routing on R1 based on the Addressing Table.</w:t>
      </w:r>
    </w:p>
    <w:p w14:paraId="01E40BEB" w14:textId="22391049" w:rsidR="00770E0A" w:rsidRDefault="00770E0A" w:rsidP="00770E0A">
      <w:pPr>
        <w:pStyle w:val="Bulletlevel1"/>
      </w:pPr>
      <w:r w:rsidRPr="00770E0A">
        <w:t xml:space="preserve">Verify connectivity. R1, S1, and all PCs should be able to ping each other and the </w:t>
      </w:r>
      <w:r w:rsidR="00CC049E">
        <w:t>s</w:t>
      </w:r>
      <w:r w:rsidR="00CC049E" w:rsidRPr="00770E0A">
        <w:t>erver</w:t>
      </w:r>
      <w:r w:rsidRPr="00770E0A">
        <w:t>.</w:t>
      </w:r>
    </w:p>
    <w:p w14:paraId="0232963E" w14:textId="03699E87" w:rsidR="009E3950" w:rsidRPr="009E3950" w:rsidRDefault="009E3950" w:rsidP="009E3950">
      <w:pPr>
        <w:pStyle w:val="ConfigWindow"/>
      </w:pPr>
      <w:r>
        <w:t>End of document</w:t>
      </w:r>
    </w:p>
    <w:sectPr w:rsidR="009E3950" w:rsidRPr="009E395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3E4AA" w14:textId="77777777" w:rsidR="00F0561C" w:rsidRDefault="00F0561C" w:rsidP="00710659">
      <w:pPr>
        <w:spacing w:after="0" w:line="240" w:lineRule="auto"/>
      </w:pPr>
      <w:r>
        <w:separator/>
      </w:r>
    </w:p>
    <w:p w14:paraId="12982919" w14:textId="77777777" w:rsidR="00F0561C" w:rsidRDefault="00F0561C"/>
  </w:endnote>
  <w:endnote w:type="continuationSeparator" w:id="0">
    <w:p w14:paraId="6A2EDED0" w14:textId="77777777" w:rsidR="00F0561C" w:rsidRDefault="00F0561C" w:rsidP="00710659">
      <w:pPr>
        <w:spacing w:after="0" w:line="240" w:lineRule="auto"/>
      </w:pPr>
      <w:r>
        <w:continuationSeparator/>
      </w:r>
    </w:p>
    <w:p w14:paraId="2326CDB9" w14:textId="77777777" w:rsidR="00F0561C" w:rsidRDefault="00F056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C56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599A8" w14:textId="48A05E3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D502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731F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4A9B" w14:textId="726D981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D502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731F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E300C" w14:textId="77777777" w:rsidR="00F0561C" w:rsidRDefault="00F0561C" w:rsidP="00710659">
      <w:pPr>
        <w:spacing w:after="0" w:line="240" w:lineRule="auto"/>
      </w:pPr>
      <w:r>
        <w:separator/>
      </w:r>
    </w:p>
    <w:p w14:paraId="2916190C" w14:textId="77777777" w:rsidR="00F0561C" w:rsidRDefault="00F0561C"/>
  </w:footnote>
  <w:footnote w:type="continuationSeparator" w:id="0">
    <w:p w14:paraId="541059C3" w14:textId="77777777" w:rsidR="00F0561C" w:rsidRDefault="00F0561C" w:rsidP="00710659">
      <w:pPr>
        <w:spacing w:after="0" w:line="240" w:lineRule="auto"/>
      </w:pPr>
      <w:r>
        <w:continuationSeparator/>
      </w:r>
    </w:p>
    <w:p w14:paraId="12506A4E" w14:textId="77777777" w:rsidR="00F0561C" w:rsidRDefault="00F056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8EC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8F3F6" w14:textId="77777777" w:rsidR="00926CB2" w:rsidRDefault="00327349" w:rsidP="008402F2">
        <w:pPr>
          <w:pStyle w:val="PageHead"/>
        </w:pPr>
        <w:r>
          <w:t>Packet Tracer - Inter-VLAN Routing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59F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4521D8D" wp14:editId="1D4495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5CC5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25F48A4A"/>
    <w:styleLink w:val="BulletList"/>
    <w:lvl w:ilvl="0">
      <w:start w:val="1"/>
      <w:numFmt w:val="bullet"/>
      <w:pStyle w:val="Bulletlevel1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509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979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A16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731F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032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93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4F4"/>
    <w:rsid w:val="00CD072A"/>
    <w:rsid w:val="00CD2B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1C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47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E2BDE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E2BD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E2B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0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A290C"/>
    <w:rsid w:val="006B69D0"/>
    <w:rsid w:val="00A117F6"/>
    <w:rsid w:val="00AA3280"/>
    <w:rsid w:val="00AE2A8E"/>
    <w:rsid w:val="00BD34A0"/>
    <w:rsid w:val="00E3659E"/>
    <w:rsid w:val="00EE1775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39BF7-7A1B-4118-BDAB-81F664E0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Inter-VLAN Routing Challenge</dc:title>
  <dc:creator>Martin Benson</dc:creator>
  <dc:description>2013</dc:description>
  <cp:lastModifiedBy>Suk-Yi Pennock -X (spennock - UNICON INC at Cisco)</cp:lastModifiedBy>
  <cp:revision>5</cp:revision>
  <cp:lastPrinted>2019-12-02T15:50:00Z</cp:lastPrinted>
  <dcterms:created xsi:type="dcterms:W3CDTF">2019-12-02T15:49:00Z</dcterms:created>
  <dcterms:modified xsi:type="dcterms:W3CDTF">2019-12-02T15:50:00Z</dcterms:modified>
</cp:coreProperties>
</file>